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5AD" w:rsidRPr="007F715D" w:rsidRDefault="00C27976" w:rsidP="00CC42CB">
      <w:pPr>
        <w:pStyle w:val="Title"/>
        <w:ind w:left="708"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</w:rPr>
        <w:tab/>
      </w:r>
      <w:r w:rsidR="008B45AD" w:rsidRPr="007F715D">
        <w:rPr>
          <w:rFonts w:ascii="Tahoma" w:hAnsi="Tahoma" w:cs="Tahoma"/>
        </w:rPr>
        <w:tab/>
      </w:r>
      <w:r w:rsidR="008B45AD" w:rsidRPr="007F715D">
        <w:rPr>
          <w:rFonts w:ascii="Tahoma" w:hAnsi="Tahoma" w:cs="Tahoma"/>
        </w:rPr>
        <w:tab/>
      </w:r>
      <w:r w:rsidR="008B45AD" w:rsidRPr="007F715D">
        <w:rPr>
          <w:rFonts w:ascii="Tahoma" w:hAnsi="Tahoma" w:cs="Tahoma"/>
        </w:rPr>
        <w:tab/>
      </w:r>
      <w:r w:rsidR="008B45AD" w:rsidRPr="007F715D">
        <w:rPr>
          <w:rFonts w:ascii="Tahoma" w:hAnsi="Tahoma" w:cs="Tahoma"/>
        </w:rPr>
        <w:tab/>
      </w:r>
      <w:r w:rsidR="008B45AD" w:rsidRPr="007F715D">
        <w:rPr>
          <w:rFonts w:ascii="Tahoma" w:hAnsi="Tahoma" w:cs="Tahoma"/>
        </w:rPr>
        <w:tab/>
      </w:r>
      <w:r w:rsidR="008B45AD" w:rsidRPr="007F715D">
        <w:rPr>
          <w:rFonts w:ascii="Tahoma" w:hAnsi="Tahoma" w:cs="Tahoma"/>
        </w:rPr>
        <w:tab/>
      </w:r>
      <w:r w:rsidR="008B45AD" w:rsidRPr="007F715D">
        <w:rPr>
          <w:rFonts w:ascii="Tahoma" w:hAnsi="Tahoma" w:cs="Tahoma"/>
          <w:color w:val="0070C0"/>
          <w:sz w:val="24"/>
          <w:szCs w:val="24"/>
        </w:rPr>
        <w:t>Name</w:t>
      </w:r>
      <w:r w:rsidR="008B45AD" w:rsidRPr="007F715D">
        <w:rPr>
          <w:rFonts w:ascii="Tahoma" w:hAnsi="Tahoma" w:cs="Tahoma"/>
          <w:sz w:val="24"/>
          <w:szCs w:val="24"/>
        </w:rPr>
        <w:t xml:space="preserve">: </w:t>
      </w:r>
      <w:r w:rsidR="00B245D9">
        <w:rPr>
          <w:rFonts w:ascii="Tahoma" w:hAnsi="Tahoma" w:cs="Tahoma"/>
          <w:b/>
          <w:sz w:val="24"/>
          <w:szCs w:val="24"/>
        </w:rPr>
        <w:t>Krishna Chaitanya</w:t>
      </w:r>
    </w:p>
    <w:p w:rsidR="008B45AD" w:rsidRPr="007F715D" w:rsidRDefault="008B45AD" w:rsidP="00CC42CB">
      <w:pPr>
        <w:pStyle w:val="Title"/>
        <w:ind w:left="708" w:firstLine="708"/>
        <w:rPr>
          <w:rFonts w:ascii="Tahoma" w:hAnsi="Tahoma" w:cs="Tahoma"/>
        </w:rPr>
      </w:pPr>
    </w:p>
    <w:p w:rsidR="00741374" w:rsidRPr="007F715D" w:rsidRDefault="00F50AF7" w:rsidP="00CC42CB">
      <w:pPr>
        <w:pStyle w:val="Title"/>
        <w:ind w:left="708" w:firstLine="708"/>
        <w:rPr>
          <w:rFonts w:ascii="Tahoma" w:hAnsi="Tahoma" w:cs="Tahoma"/>
        </w:rPr>
      </w:pPr>
      <w:r>
        <w:rPr>
          <w:rFonts w:ascii="Tahoma" w:hAnsi="Tahoma" w:cs="Tahoma"/>
        </w:rPr>
        <w:t>Introduction to R</w:t>
      </w:r>
      <w:r w:rsidR="00CA2B44">
        <w:rPr>
          <w:rFonts w:ascii="Tahoma" w:hAnsi="Tahoma" w:cs="Tahoma"/>
        </w:rPr>
        <w:t xml:space="preserve"> </w:t>
      </w:r>
      <w:proofErr w:type="spellStart"/>
      <w:r w:rsidR="00CA2B44">
        <w:rPr>
          <w:rFonts w:ascii="Tahoma" w:hAnsi="Tahoma" w:cs="Tahoma"/>
        </w:rPr>
        <w:t>data.table</w:t>
      </w:r>
      <w:proofErr w:type="spellEnd"/>
      <w:r w:rsidR="00041868">
        <w:rPr>
          <w:rFonts w:ascii="Tahoma" w:hAnsi="Tahoma" w:cs="Tahoma"/>
        </w:rPr>
        <w:tab/>
      </w:r>
    </w:p>
    <w:p w:rsidR="00741374" w:rsidRPr="007F715D" w:rsidRDefault="00750CC1">
      <w:pPr>
        <w:pStyle w:val="Heading1"/>
        <w:rPr>
          <w:rFonts w:ascii="Tahoma" w:hAnsi="Tahoma" w:cs="Tahoma"/>
          <w:color w:val="D86B77" w:themeColor="accent2" w:themeTint="99"/>
        </w:rPr>
      </w:pPr>
      <w:bookmarkStart w:id="0" w:name="_Introduction"/>
      <w:bookmarkEnd w:id="0"/>
      <w:r w:rsidRPr="007F715D">
        <w:rPr>
          <w:rFonts w:ascii="Tahoma" w:hAnsi="Tahoma" w:cs="Tahoma"/>
          <w:color w:val="D86B77" w:themeColor="accent2" w:themeTint="99"/>
        </w:rPr>
        <w:t>Introduction</w:t>
      </w:r>
    </w:p>
    <w:p w:rsidR="00041868" w:rsidRPr="00355243" w:rsidRDefault="00041868" w:rsidP="00CA0EBC">
      <w:pPr>
        <w:rPr>
          <w:rFonts w:ascii="Tahoma" w:hAnsi="Tahoma" w:cs="Tahoma"/>
          <w:color w:val="4DA4D8" w:themeColor="accent3" w:themeTint="99"/>
          <w:sz w:val="30"/>
          <w:szCs w:val="30"/>
        </w:rPr>
      </w:pPr>
      <w:r w:rsidRPr="00355243">
        <w:rPr>
          <w:rFonts w:ascii="Tahoma" w:hAnsi="Tahoma" w:cs="Tahoma"/>
          <w:color w:val="4DA4D8" w:themeColor="accent3" w:themeTint="99"/>
          <w:sz w:val="30"/>
          <w:szCs w:val="30"/>
        </w:rPr>
        <w:t xml:space="preserve">For this assignment our aim is </w:t>
      </w:r>
      <w:r w:rsidR="00F50AF7">
        <w:rPr>
          <w:rFonts w:ascii="Tahoma" w:hAnsi="Tahoma" w:cs="Tahoma"/>
          <w:color w:val="4DA4D8" w:themeColor="accent3" w:themeTint="99"/>
          <w:sz w:val="30"/>
          <w:szCs w:val="30"/>
        </w:rPr>
        <w:t>to describe the data set using R commands.</w:t>
      </w:r>
      <w:r w:rsidRPr="00355243">
        <w:rPr>
          <w:rFonts w:ascii="Tahoma" w:hAnsi="Tahoma" w:cs="Tahoma"/>
          <w:color w:val="4DA4D8" w:themeColor="accent3" w:themeTint="99"/>
          <w:sz w:val="30"/>
          <w:szCs w:val="30"/>
        </w:rPr>
        <w:t xml:space="preserve"> </w:t>
      </w:r>
      <w:bookmarkStart w:id="1" w:name="_GoBack"/>
      <w:bookmarkEnd w:id="1"/>
    </w:p>
    <w:p w:rsidR="00041868" w:rsidRPr="00355243" w:rsidRDefault="0084271A" w:rsidP="00CA0EBC">
      <w:pPr>
        <w:rPr>
          <w:rFonts w:ascii="Tahoma" w:hAnsi="Tahoma" w:cs="Tahoma"/>
          <w:color w:val="4DA4D8" w:themeColor="accent3" w:themeTint="99"/>
          <w:sz w:val="30"/>
          <w:szCs w:val="30"/>
        </w:rPr>
      </w:pPr>
      <w:r>
        <w:rPr>
          <w:rFonts w:ascii="Tahoma" w:hAnsi="Tahoma" w:cs="Tahoma"/>
          <w:color w:val="4DA4D8" w:themeColor="accent3" w:themeTint="99"/>
          <w:sz w:val="30"/>
          <w:szCs w:val="30"/>
        </w:rPr>
        <w:t>Below are the different types of functions that are applied on the baseball dataset</w:t>
      </w:r>
      <w:r w:rsidR="005B295F" w:rsidRPr="00355243">
        <w:rPr>
          <w:rFonts w:ascii="Tahoma" w:hAnsi="Tahoma" w:cs="Tahoma"/>
          <w:color w:val="4DA4D8" w:themeColor="accent3" w:themeTint="99"/>
          <w:sz w:val="30"/>
          <w:szCs w:val="30"/>
        </w:rPr>
        <w:t xml:space="preserve">, click here for each </w:t>
      </w:r>
      <w:r w:rsidR="00501ABC">
        <w:rPr>
          <w:rFonts w:ascii="Tahoma" w:hAnsi="Tahoma" w:cs="Tahoma"/>
          <w:color w:val="4DA4D8" w:themeColor="accent3" w:themeTint="99"/>
          <w:sz w:val="30"/>
          <w:szCs w:val="30"/>
        </w:rPr>
        <w:t>function</w:t>
      </w:r>
      <w:r w:rsidR="005B295F" w:rsidRPr="00355243">
        <w:rPr>
          <w:rFonts w:ascii="Tahoma" w:hAnsi="Tahoma" w:cs="Tahoma"/>
          <w:color w:val="4DA4D8" w:themeColor="accent3" w:themeTint="99"/>
          <w:sz w:val="30"/>
          <w:szCs w:val="30"/>
        </w:rPr>
        <w:t>.</w:t>
      </w:r>
    </w:p>
    <w:p w:rsidR="00A11009" w:rsidRPr="00355243" w:rsidRDefault="00B245D9" w:rsidP="0084271A">
      <w:pPr>
        <w:pStyle w:val="ListParagraph"/>
        <w:ind w:left="1080"/>
        <w:rPr>
          <w:rFonts w:ascii="Tahoma" w:hAnsi="Tahoma" w:cs="Tahoma"/>
          <w:color w:val="9F2936" w:themeColor="accent2"/>
          <w:sz w:val="28"/>
          <w:szCs w:val="28"/>
        </w:rPr>
      </w:pPr>
      <w:hyperlink w:anchor="_Downloading_Data_set" w:history="1">
        <w:r w:rsidR="00F50AF7" w:rsidRPr="00F50AF7">
          <w:rPr>
            <w:rStyle w:val="Hyperlink"/>
            <w:rFonts w:ascii="Tahoma" w:hAnsi="Tahoma" w:cs="Tahoma"/>
            <w:sz w:val="28"/>
            <w:szCs w:val="28"/>
          </w:rPr>
          <w:t>Download the baseball data set from website.</w:t>
        </w:r>
      </w:hyperlink>
    </w:p>
    <w:p w:rsidR="00E548C7" w:rsidRPr="0084271A" w:rsidRDefault="00B245D9" w:rsidP="0084271A">
      <w:pPr>
        <w:pStyle w:val="ListParagraph"/>
        <w:ind w:left="1080"/>
        <w:rPr>
          <w:rFonts w:ascii="Tahoma" w:hAnsi="Tahoma" w:cs="Tahoma"/>
          <w:sz w:val="28"/>
          <w:szCs w:val="28"/>
        </w:rPr>
      </w:pPr>
      <w:hyperlink w:anchor="_Loading_Data_into" w:history="1">
        <w:r w:rsidR="00F50AF7" w:rsidRPr="0084271A">
          <w:rPr>
            <w:rStyle w:val="Hyperlink"/>
            <w:rFonts w:ascii="Tahoma" w:hAnsi="Tahoma" w:cs="Tahoma"/>
            <w:sz w:val="28"/>
            <w:szCs w:val="28"/>
          </w:rPr>
          <w:t xml:space="preserve">Loading data from CSV and converting to </w:t>
        </w:r>
        <w:proofErr w:type="spellStart"/>
        <w:r w:rsidR="00F50AF7" w:rsidRPr="0084271A">
          <w:rPr>
            <w:rStyle w:val="Hyperlink"/>
            <w:rFonts w:ascii="Tahoma" w:hAnsi="Tahoma" w:cs="Tahoma"/>
            <w:sz w:val="28"/>
            <w:szCs w:val="28"/>
          </w:rPr>
          <w:t>data.table</w:t>
        </w:r>
        <w:proofErr w:type="spellEnd"/>
      </w:hyperlink>
    </w:p>
    <w:p w:rsidR="00041868" w:rsidRPr="00355243" w:rsidRDefault="00B245D9" w:rsidP="0084271A">
      <w:pPr>
        <w:pStyle w:val="ListParagraph"/>
        <w:ind w:left="1080"/>
        <w:rPr>
          <w:rFonts w:ascii="Tahoma" w:hAnsi="Tahoma" w:cs="Tahoma"/>
          <w:color w:val="9F2936" w:themeColor="accent2"/>
          <w:sz w:val="28"/>
          <w:szCs w:val="28"/>
        </w:rPr>
      </w:pPr>
      <w:hyperlink w:anchor="_Summary_Functions" w:history="1">
        <w:r w:rsidR="00F50AF7" w:rsidRPr="00E77A8C">
          <w:rPr>
            <w:rStyle w:val="Hyperlink"/>
            <w:rFonts w:ascii="Tahoma" w:hAnsi="Tahoma" w:cs="Tahoma"/>
            <w:sz w:val="28"/>
            <w:szCs w:val="28"/>
          </w:rPr>
          <w:t>Running Summary Functions on data set</w:t>
        </w:r>
      </w:hyperlink>
    </w:p>
    <w:p w:rsidR="00041868" w:rsidRPr="00355243" w:rsidRDefault="00B245D9" w:rsidP="0084271A">
      <w:pPr>
        <w:pStyle w:val="ListParagraph"/>
        <w:ind w:left="1080"/>
        <w:rPr>
          <w:rFonts w:ascii="Tahoma" w:hAnsi="Tahoma" w:cs="Tahoma"/>
          <w:color w:val="9F2936" w:themeColor="accent2"/>
          <w:sz w:val="28"/>
          <w:szCs w:val="28"/>
        </w:rPr>
      </w:pPr>
      <w:hyperlink w:anchor="_Chaining_Functions" w:history="1">
        <w:r w:rsidR="00F50AF7" w:rsidRPr="00E77A8C">
          <w:rPr>
            <w:rStyle w:val="Hyperlink"/>
            <w:rFonts w:ascii="Tahoma" w:hAnsi="Tahoma" w:cs="Tahoma"/>
            <w:sz w:val="28"/>
            <w:szCs w:val="28"/>
          </w:rPr>
          <w:t>Running Chaining Functions on Data set</w:t>
        </w:r>
      </w:hyperlink>
      <w:r w:rsidR="00041868" w:rsidRPr="00355243">
        <w:rPr>
          <w:rFonts w:ascii="Tahoma" w:hAnsi="Tahoma" w:cs="Tahoma"/>
          <w:color w:val="9F2936" w:themeColor="accent2"/>
          <w:sz w:val="28"/>
          <w:szCs w:val="28"/>
        </w:rPr>
        <w:t xml:space="preserve"> </w:t>
      </w:r>
    </w:p>
    <w:p w:rsidR="00CA0EBC" w:rsidRPr="00E77A8C" w:rsidRDefault="00E77A8C" w:rsidP="0084271A">
      <w:pPr>
        <w:pStyle w:val="ListParagraph"/>
        <w:ind w:left="1080"/>
        <w:rPr>
          <w:rStyle w:val="Hyperlink"/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fldChar w:fldCharType="begin"/>
      </w:r>
      <w:r>
        <w:rPr>
          <w:rFonts w:ascii="Tahoma" w:hAnsi="Tahoma" w:cs="Tahoma"/>
          <w:sz w:val="28"/>
          <w:szCs w:val="28"/>
        </w:rPr>
        <w:instrText xml:space="preserve"> HYPERLINK  \l "_Subset_Functions" </w:instrText>
      </w:r>
      <w:r>
        <w:rPr>
          <w:rFonts w:ascii="Tahoma" w:hAnsi="Tahoma" w:cs="Tahoma"/>
          <w:sz w:val="28"/>
          <w:szCs w:val="28"/>
        </w:rPr>
        <w:fldChar w:fldCharType="separate"/>
      </w:r>
      <w:r w:rsidR="00F50AF7" w:rsidRPr="00E77A8C">
        <w:rPr>
          <w:rStyle w:val="Hyperlink"/>
          <w:rFonts w:ascii="Tahoma" w:hAnsi="Tahoma" w:cs="Tahoma"/>
          <w:sz w:val="28"/>
          <w:szCs w:val="28"/>
        </w:rPr>
        <w:t>Running subset functions on Dataset</w:t>
      </w:r>
    </w:p>
    <w:bookmarkStart w:id="2" w:name="_Downloading_Data_set"/>
    <w:bookmarkEnd w:id="2"/>
    <w:p w:rsidR="002752B4" w:rsidRDefault="00E77A8C" w:rsidP="002752B4">
      <w:pPr>
        <w:pStyle w:val="Heading1"/>
        <w:rPr>
          <w:rFonts w:ascii="Tahoma" w:hAnsi="Tahoma" w:cs="Tahoma"/>
          <w:color w:val="D86B77" w:themeColor="accent2" w:themeTint="99"/>
        </w:rPr>
      </w:pPr>
      <w:r>
        <w:rPr>
          <w:rFonts w:ascii="Tahoma" w:eastAsiaTheme="minorEastAsia" w:hAnsi="Tahoma" w:cs="Tahoma"/>
          <w:b w:val="0"/>
          <w:bCs w:val="0"/>
          <w:smallCaps w:val="0"/>
          <w:color w:val="auto"/>
          <w:sz w:val="28"/>
          <w:szCs w:val="28"/>
        </w:rPr>
        <w:fldChar w:fldCharType="end"/>
      </w:r>
      <w:r w:rsidR="00F50AF7">
        <w:rPr>
          <w:rFonts w:ascii="Tahoma" w:hAnsi="Tahoma" w:cs="Tahoma"/>
          <w:color w:val="D86B77" w:themeColor="accent2" w:themeTint="99"/>
        </w:rPr>
        <w:t>Downloading Data set</w:t>
      </w:r>
    </w:p>
    <w:p w:rsidR="00F50AF7" w:rsidRPr="00F50AF7" w:rsidRDefault="00F50AF7" w:rsidP="00F50AF7">
      <w:pPr>
        <w:rPr>
          <w:rFonts w:ascii="Tahoma" w:hAnsi="Tahoma" w:cs="Tahoma"/>
          <w:color w:val="4DA4D8" w:themeColor="accent3" w:themeTint="99"/>
          <w:sz w:val="30"/>
          <w:szCs w:val="30"/>
        </w:rPr>
      </w:pPr>
      <w:r w:rsidRPr="00F50AF7">
        <w:rPr>
          <w:rFonts w:ascii="Tahoma" w:hAnsi="Tahoma" w:cs="Tahoma"/>
          <w:color w:val="4DA4D8" w:themeColor="accent3" w:themeTint="99"/>
          <w:sz w:val="30"/>
          <w:szCs w:val="30"/>
        </w:rPr>
        <w:t>Downloading comma delimited version data set from below URL:</w:t>
      </w:r>
    </w:p>
    <w:p w:rsidR="00F50AF7" w:rsidRDefault="00F50AF7" w:rsidP="00F50AF7">
      <w:pPr>
        <w:rPr>
          <w:rFonts w:ascii="Tahoma" w:hAnsi="Tahoma" w:cs="Tahoma"/>
          <w:color w:val="4DA4D8" w:themeColor="accent3" w:themeTint="99"/>
          <w:sz w:val="30"/>
          <w:szCs w:val="30"/>
        </w:rPr>
      </w:pPr>
      <w:r w:rsidRPr="00F50AF7">
        <w:rPr>
          <w:rFonts w:ascii="Tahoma" w:hAnsi="Tahoma" w:cs="Tahoma"/>
          <w:color w:val="4DA4D8" w:themeColor="accent3" w:themeTint="99"/>
          <w:sz w:val="30"/>
          <w:szCs w:val="30"/>
        </w:rPr>
        <w:tab/>
        <w:t>http://www.seanlahman.com/baseball-archive/statistics/</w:t>
      </w:r>
      <w:r w:rsidRPr="00F50AF7">
        <w:rPr>
          <w:rFonts w:ascii="Tahoma" w:hAnsi="Tahoma" w:cs="Tahoma"/>
          <w:color w:val="4DA4D8" w:themeColor="accent3" w:themeTint="99"/>
          <w:sz w:val="30"/>
          <w:szCs w:val="30"/>
        </w:rPr>
        <w:tab/>
      </w:r>
    </w:p>
    <w:p w:rsidR="00F50AF7" w:rsidRDefault="00F50AF7" w:rsidP="00F50AF7">
      <w:pPr>
        <w:rPr>
          <w:rFonts w:ascii="Tahoma" w:hAnsi="Tahoma" w:cs="Tahoma"/>
          <w:color w:val="4DA4D8" w:themeColor="accent3" w:themeTint="99"/>
          <w:sz w:val="30"/>
          <w:szCs w:val="30"/>
        </w:rPr>
      </w:pPr>
      <w:r>
        <w:rPr>
          <w:rFonts w:ascii="Tahoma" w:hAnsi="Tahoma" w:cs="Tahoma"/>
          <w:color w:val="4DA4D8" w:themeColor="accent3" w:themeTint="99"/>
          <w:sz w:val="30"/>
          <w:szCs w:val="30"/>
        </w:rPr>
        <w:t>Once file is downloaded, unzip it to a directory and copy the salaries.csv file to the present working directory.</w:t>
      </w:r>
    </w:p>
    <w:p w:rsidR="00F50AF7" w:rsidRDefault="00F50AF7" w:rsidP="00F50AF7">
      <w:pPr>
        <w:pStyle w:val="Heading1"/>
        <w:rPr>
          <w:rFonts w:ascii="Tahoma" w:hAnsi="Tahoma" w:cs="Tahoma"/>
          <w:color w:val="D86B77" w:themeColor="accent2" w:themeTint="99"/>
        </w:rPr>
      </w:pPr>
      <w:bookmarkStart w:id="3" w:name="_Loading_Data_into"/>
      <w:bookmarkEnd w:id="3"/>
      <w:r>
        <w:rPr>
          <w:rFonts w:ascii="Tahoma" w:hAnsi="Tahoma" w:cs="Tahoma"/>
          <w:color w:val="D86B77" w:themeColor="accent2" w:themeTint="99"/>
        </w:rPr>
        <w:t>Loading Data into R</w:t>
      </w:r>
    </w:p>
    <w:p w:rsidR="00F50AF7" w:rsidRDefault="00F50AF7" w:rsidP="00F50AF7">
      <w:pPr>
        <w:rPr>
          <w:rFonts w:ascii="Tahoma" w:hAnsi="Tahoma" w:cs="Tahoma"/>
          <w:color w:val="4DA4D8" w:themeColor="accent3" w:themeTint="99"/>
          <w:sz w:val="30"/>
          <w:szCs w:val="30"/>
        </w:rPr>
      </w:pPr>
      <w:r>
        <w:rPr>
          <w:rFonts w:ascii="Tahoma" w:hAnsi="Tahoma" w:cs="Tahoma"/>
          <w:color w:val="4DA4D8" w:themeColor="accent3" w:themeTint="99"/>
          <w:sz w:val="30"/>
          <w:szCs w:val="30"/>
        </w:rPr>
        <w:t xml:space="preserve">Load </w:t>
      </w:r>
      <w:r w:rsidRPr="00F50AF7">
        <w:rPr>
          <w:rFonts w:ascii="Tahoma" w:hAnsi="Tahoma" w:cs="Tahoma"/>
          <w:color w:val="4DA4D8" w:themeColor="accent3" w:themeTint="99"/>
          <w:sz w:val="30"/>
          <w:szCs w:val="30"/>
        </w:rPr>
        <w:t>the dataset into R &amp; verify data</w:t>
      </w:r>
    </w:p>
    <w:p w:rsidR="00F50AF7" w:rsidRDefault="00F50AF7" w:rsidP="00F50AF7">
      <w:pPr>
        <w:rPr>
          <w:rFonts w:ascii="Tahoma" w:hAnsi="Tahoma" w:cs="Tahoma"/>
          <w:color w:val="4DA4D8" w:themeColor="accent3" w:themeTint="99"/>
          <w:sz w:val="30"/>
          <w:szCs w:val="30"/>
        </w:rPr>
      </w:pPr>
      <w:r>
        <w:rPr>
          <w:rFonts w:ascii="Tahoma" w:hAnsi="Tahoma" w:cs="Tahoma"/>
          <w:color w:val="4DA4D8" w:themeColor="accent3" w:themeTint="99"/>
          <w:sz w:val="30"/>
          <w:szCs w:val="30"/>
        </w:rPr>
        <w:t>Command to Execute:</w:t>
      </w:r>
    </w:p>
    <w:p w:rsidR="00F50AF7" w:rsidRPr="00CE0F3D" w:rsidRDefault="00F50AF7" w:rsidP="00F50AF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color w:val="FFFFFF" w:themeColor="background1"/>
          <w:highlight w:val="black"/>
        </w:rPr>
      </w:pPr>
      <w:proofErr w:type="gramStart"/>
      <w:r w:rsidRP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>salaries</w:t>
      </w:r>
      <w:proofErr w:type="gramEnd"/>
      <w:r w:rsidRP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 xml:space="preserve">&lt;-read.csv("Salaries.csv") #Read the data as csv and store into salaries </w:t>
      </w:r>
      <w:r w:rsid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 xml:space="preserve">                                                              </w:t>
      </w:r>
      <w:proofErr w:type="spellStart"/>
      <w:r w:rsidRP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>dataframe</w:t>
      </w:r>
      <w:proofErr w:type="spellEnd"/>
      <w:r w:rsidRP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 xml:space="preserve">. </w:t>
      </w:r>
    </w:p>
    <w:p w:rsidR="00F50AF7" w:rsidRPr="00CE0F3D" w:rsidRDefault="00F50AF7" w:rsidP="00F50AF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color w:val="FFFFFF" w:themeColor="background1"/>
          <w:highlight w:val="black"/>
        </w:rPr>
      </w:pPr>
      <w:proofErr w:type="spellStart"/>
      <w:proofErr w:type="gramStart"/>
      <w:r w:rsidRP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>str</w:t>
      </w:r>
      <w:proofErr w:type="spellEnd"/>
      <w:r w:rsidRP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>(</w:t>
      </w:r>
      <w:proofErr w:type="gramEnd"/>
      <w:r w:rsidRP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>salaries)</w:t>
      </w:r>
      <w:r w:rsidR="00CE0F3D" w:rsidRP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 xml:space="preserve">                                #This command will compactly display the internal </w:t>
      </w:r>
      <w:r w:rsid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 xml:space="preserve">                                                      </w:t>
      </w:r>
      <w:r w:rsidR="00CE0F3D" w:rsidRP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>structure of the data set</w:t>
      </w:r>
    </w:p>
    <w:p w:rsidR="00F50AF7" w:rsidRDefault="00F50AF7" w:rsidP="00F50AF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</w:pPr>
      <w:proofErr w:type="gramStart"/>
      <w:r w:rsidRP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lastRenderedPageBreak/>
        <w:t>summary(</w:t>
      </w:r>
      <w:proofErr w:type="gramEnd"/>
      <w:r w:rsidRP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>salaries)</w:t>
      </w:r>
      <w:r w:rsid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ab/>
      </w:r>
      <w:r w:rsid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ab/>
        <w:t>#This  command with output the summary of the                                                         data frame.</w:t>
      </w:r>
    </w:p>
    <w:p w:rsidR="00CE0F3D" w:rsidRPr="00CE0F3D" w:rsidRDefault="00CE0F3D" w:rsidP="00F50AF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color w:val="FFFFFF" w:themeColor="background1"/>
          <w:highlight w:val="black"/>
        </w:rPr>
      </w:pPr>
    </w:p>
    <w:p w:rsidR="00F50AF7" w:rsidRPr="00CE0F3D" w:rsidRDefault="00F50AF7" w:rsidP="00F50AF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color w:val="FFFFFF" w:themeColor="background1"/>
          <w:highlight w:val="black"/>
        </w:rPr>
      </w:pPr>
      <w:proofErr w:type="gramStart"/>
      <w:r w:rsidRP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>head(</w:t>
      </w:r>
      <w:proofErr w:type="gramEnd"/>
      <w:r w:rsidRP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>salaries)</w:t>
      </w:r>
      <w:r w:rsid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ab/>
      </w:r>
      <w:r w:rsid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ab/>
      </w:r>
      <w:r w:rsid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ab/>
        <w:t xml:space="preserve">#This command will give you first 5 lines of the </w:t>
      </w:r>
      <w:proofErr w:type="spellStart"/>
      <w:r w:rsid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>dataframe</w:t>
      </w:r>
      <w:proofErr w:type="spellEnd"/>
      <w:r w:rsidR="00CE0F3D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  <w:t>.</w:t>
      </w:r>
    </w:p>
    <w:p w:rsidR="00F50AF7" w:rsidRDefault="00F50AF7" w:rsidP="00F50AF7">
      <w:pPr>
        <w:rPr>
          <w:rFonts w:ascii="Tahoma" w:hAnsi="Tahoma" w:cs="Tahoma"/>
          <w:color w:val="4DA4D8" w:themeColor="accent3" w:themeTint="99"/>
          <w:sz w:val="30"/>
          <w:szCs w:val="30"/>
        </w:rPr>
      </w:pPr>
    </w:p>
    <w:p w:rsidR="00CE0F3D" w:rsidRDefault="00CE0F3D" w:rsidP="00F50AF7">
      <w:pPr>
        <w:rPr>
          <w:rFonts w:ascii="Tahoma" w:hAnsi="Tahoma" w:cs="Tahoma"/>
          <w:color w:val="4DA4D8" w:themeColor="accent3" w:themeTint="99"/>
          <w:sz w:val="30"/>
          <w:szCs w:val="30"/>
        </w:rPr>
      </w:pPr>
      <w:r>
        <w:rPr>
          <w:rFonts w:ascii="Tahoma" w:hAnsi="Tahoma" w:cs="Tahoma"/>
          <w:color w:val="4DA4D8" w:themeColor="accent3" w:themeTint="99"/>
          <w:sz w:val="30"/>
          <w:szCs w:val="30"/>
        </w:rPr>
        <w:t>Below are the screen shots for the same.</w:t>
      </w:r>
    </w:p>
    <w:p w:rsidR="00CE0F3D" w:rsidRDefault="00CE0F3D" w:rsidP="00F50AF7">
      <w:pPr>
        <w:rPr>
          <w:rFonts w:ascii="Tahoma" w:hAnsi="Tahoma" w:cs="Tahoma"/>
          <w:color w:val="4DA4D8" w:themeColor="accent3" w:themeTint="99"/>
          <w:sz w:val="30"/>
          <w:szCs w:val="30"/>
        </w:rPr>
      </w:pPr>
    </w:p>
    <w:p w:rsidR="00CE0F3D" w:rsidRDefault="00CE0F3D" w:rsidP="00F50AF7">
      <w:pPr>
        <w:rPr>
          <w:rFonts w:ascii="Tahoma" w:hAnsi="Tahoma" w:cs="Tahoma"/>
          <w:color w:val="4DA4D8" w:themeColor="accent3" w:themeTint="99"/>
          <w:sz w:val="30"/>
          <w:szCs w:val="30"/>
        </w:rPr>
      </w:pPr>
      <w:r>
        <w:rPr>
          <w:noProof/>
          <w:lang w:eastAsia="en-US"/>
        </w:rPr>
        <w:drawing>
          <wp:inline distT="0" distB="0" distL="0" distR="0" wp14:anchorId="6E9BEC45" wp14:editId="6EC407E1">
            <wp:extent cx="5943600" cy="2741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3D" w:rsidRDefault="00CE0F3D" w:rsidP="00F50AF7">
      <w:pPr>
        <w:rPr>
          <w:rFonts w:ascii="Tahoma" w:hAnsi="Tahoma" w:cs="Tahoma"/>
          <w:color w:val="4DA4D8" w:themeColor="accent3" w:themeTint="99"/>
          <w:sz w:val="30"/>
          <w:szCs w:val="30"/>
        </w:rPr>
      </w:pPr>
    </w:p>
    <w:p w:rsidR="00CE0F3D" w:rsidRDefault="00CE0F3D" w:rsidP="00F50AF7">
      <w:pPr>
        <w:rPr>
          <w:rFonts w:ascii="Tahoma" w:hAnsi="Tahoma" w:cs="Tahoma"/>
          <w:color w:val="4DA4D8" w:themeColor="accent3" w:themeTint="99"/>
          <w:sz w:val="30"/>
          <w:szCs w:val="30"/>
        </w:rPr>
      </w:pPr>
      <w:r>
        <w:rPr>
          <w:rFonts w:ascii="Tahoma" w:hAnsi="Tahoma" w:cs="Tahoma"/>
          <w:color w:val="4DA4D8" w:themeColor="accent3" w:themeTint="99"/>
          <w:sz w:val="30"/>
          <w:szCs w:val="30"/>
        </w:rPr>
        <w:t xml:space="preserve">Converting </w:t>
      </w:r>
      <w:proofErr w:type="spellStart"/>
      <w:r>
        <w:rPr>
          <w:rFonts w:ascii="Tahoma" w:hAnsi="Tahoma" w:cs="Tahoma"/>
          <w:color w:val="4DA4D8" w:themeColor="accent3" w:themeTint="99"/>
          <w:sz w:val="30"/>
          <w:szCs w:val="30"/>
        </w:rPr>
        <w:t>data</w:t>
      </w:r>
      <w:r w:rsidR="00BA1C56">
        <w:rPr>
          <w:rFonts w:ascii="Tahoma" w:hAnsi="Tahoma" w:cs="Tahoma"/>
          <w:color w:val="4DA4D8" w:themeColor="accent3" w:themeTint="99"/>
          <w:sz w:val="30"/>
          <w:szCs w:val="30"/>
        </w:rPr>
        <w:t>.</w:t>
      </w:r>
      <w:r>
        <w:rPr>
          <w:rFonts w:ascii="Tahoma" w:hAnsi="Tahoma" w:cs="Tahoma"/>
          <w:color w:val="4DA4D8" w:themeColor="accent3" w:themeTint="99"/>
          <w:sz w:val="30"/>
          <w:szCs w:val="30"/>
        </w:rPr>
        <w:t>frame</w:t>
      </w:r>
      <w:proofErr w:type="spellEnd"/>
      <w:r>
        <w:rPr>
          <w:rFonts w:ascii="Tahoma" w:hAnsi="Tahoma" w:cs="Tahoma"/>
          <w:color w:val="4DA4D8" w:themeColor="accent3" w:themeTint="99"/>
          <w:sz w:val="30"/>
          <w:szCs w:val="30"/>
        </w:rPr>
        <w:t xml:space="preserve"> to </w:t>
      </w:r>
      <w:proofErr w:type="spellStart"/>
      <w:r>
        <w:rPr>
          <w:rFonts w:ascii="Tahoma" w:hAnsi="Tahoma" w:cs="Tahoma"/>
          <w:color w:val="4DA4D8" w:themeColor="accent3" w:themeTint="99"/>
          <w:sz w:val="30"/>
          <w:szCs w:val="30"/>
        </w:rPr>
        <w:t>data.table</w:t>
      </w:r>
      <w:proofErr w:type="spellEnd"/>
      <w:r>
        <w:rPr>
          <w:rFonts w:ascii="Tahoma" w:hAnsi="Tahoma" w:cs="Tahoma"/>
          <w:color w:val="4DA4D8" w:themeColor="accent3" w:themeTint="99"/>
          <w:sz w:val="30"/>
          <w:szCs w:val="30"/>
        </w:rPr>
        <w:t>.</w:t>
      </w:r>
    </w:p>
    <w:p w:rsidR="00CE0F3D" w:rsidRPr="00CE0F3D" w:rsidRDefault="00CE0F3D" w:rsidP="00CE0F3D">
      <w:pPr>
        <w:ind w:firstLine="720"/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</w:pPr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</w:t>
      </w:r>
      <w:proofErr w:type="spellStart"/>
      <w:proofErr w:type="gramStart"/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install.packages</w:t>
      </w:r>
      <w:proofErr w:type="spellEnd"/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(</w:t>
      </w:r>
      <w:proofErr w:type="gramEnd"/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'</w:t>
      </w:r>
      <w:proofErr w:type="spellStart"/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data.table</w:t>
      </w:r>
      <w:proofErr w:type="spellEnd"/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')</w:t>
      </w:r>
      <w:r w:rsidR="00BA1C56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         #Installing </w:t>
      </w:r>
      <w:proofErr w:type="spellStart"/>
      <w:r w:rsidR="00BA1C56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data.table</w:t>
      </w:r>
      <w:proofErr w:type="spellEnd"/>
      <w:r w:rsidR="00BA1C56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package</w:t>
      </w:r>
    </w:p>
    <w:p w:rsidR="00CE0F3D" w:rsidRPr="00CE0F3D" w:rsidRDefault="00CE0F3D" w:rsidP="00CE0F3D">
      <w:pPr>
        <w:ind w:firstLine="720"/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</w:pPr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</w:t>
      </w:r>
      <w:proofErr w:type="gramStart"/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library(</w:t>
      </w:r>
      <w:proofErr w:type="gramEnd"/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'</w:t>
      </w:r>
      <w:proofErr w:type="spellStart"/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data.table</w:t>
      </w:r>
      <w:proofErr w:type="spellEnd"/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')</w:t>
      </w:r>
      <w:r w:rsidR="00BA1C56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                      #using </w:t>
      </w:r>
      <w:proofErr w:type="spellStart"/>
      <w:r w:rsidR="00BA1C56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data.table</w:t>
      </w:r>
      <w:proofErr w:type="spellEnd"/>
      <w:r w:rsidR="00BA1C56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library</w:t>
      </w:r>
    </w:p>
    <w:p w:rsidR="00CE0F3D" w:rsidRDefault="00CE0F3D" w:rsidP="00CE0F3D">
      <w:pPr>
        <w:ind w:firstLine="720"/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</w:pPr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</w:t>
      </w:r>
      <w:proofErr w:type="spellStart"/>
      <w:proofErr w:type="gramStart"/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dtSal</w:t>
      </w:r>
      <w:proofErr w:type="spellEnd"/>
      <w:proofErr w:type="gramEnd"/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&lt;- </w:t>
      </w:r>
      <w:proofErr w:type="spellStart"/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as.data.table</w:t>
      </w:r>
      <w:proofErr w:type="spellEnd"/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(salaries)</w:t>
      </w:r>
      <w:r w:rsidR="00BA1C56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     #converts </w:t>
      </w:r>
      <w:proofErr w:type="spellStart"/>
      <w:r w:rsidR="00BA1C56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dataframe</w:t>
      </w:r>
      <w:proofErr w:type="spellEnd"/>
      <w:r w:rsidR="00BA1C56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to </w:t>
      </w:r>
      <w:proofErr w:type="spellStart"/>
      <w:r w:rsidR="00BA1C56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data.table</w:t>
      </w:r>
      <w:proofErr w:type="spellEnd"/>
    </w:p>
    <w:p w:rsidR="00CE0F3D" w:rsidRPr="00CE0F3D" w:rsidRDefault="00CE0F3D" w:rsidP="00CE0F3D">
      <w:pPr>
        <w:ind w:firstLine="720"/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</w:pPr>
      <w:proofErr w:type="gramStart"/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print(</w:t>
      </w:r>
      <w:proofErr w:type="spellStart"/>
      <w:proofErr w:type="gramEnd"/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dtSal</w:t>
      </w:r>
      <w:proofErr w:type="spellEnd"/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) </w:t>
      </w:r>
      <w:r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                                 # allows you to view the first </w:t>
      </w:r>
      <w:r w:rsidR="00BA1C56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&amp;</w:t>
      </w:r>
      <w:r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</w:t>
      </w:r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last few</w:t>
      </w:r>
      <w:r w:rsidR="00BA1C56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lines</w:t>
      </w:r>
      <w:r w:rsidRPr="00CE0F3D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</w:t>
      </w:r>
      <w:r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                                                                 </w:t>
      </w:r>
    </w:p>
    <w:p w:rsidR="00A11009" w:rsidRDefault="00BA1C56" w:rsidP="00A11009">
      <w:r>
        <w:rPr>
          <w:noProof/>
          <w:lang w:eastAsia="en-US"/>
        </w:rPr>
        <w:lastRenderedPageBreak/>
        <w:drawing>
          <wp:inline distT="0" distB="0" distL="0" distR="0" wp14:anchorId="716F2378" wp14:editId="4FB09F9D">
            <wp:extent cx="44577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56" w:rsidRDefault="00BA1C56" w:rsidP="00A11009"/>
    <w:p w:rsidR="00E77A8C" w:rsidRPr="00E77A8C" w:rsidRDefault="00B245D9" w:rsidP="00A11009">
      <w:pPr>
        <w:rPr>
          <w:rStyle w:val="Hyperlink"/>
          <w:rFonts w:ascii="Tahoma" w:hAnsi="Tahoma" w:cs="Tahoma"/>
          <w:sz w:val="28"/>
          <w:szCs w:val="28"/>
        </w:rPr>
      </w:pPr>
      <w:hyperlink w:anchor="_Introduction" w:history="1">
        <w:r w:rsidR="00E77A8C" w:rsidRPr="00E77A8C">
          <w:rPr>
            <w:rStyle w:val="Hyperlink"/>
            <w:rFonts w:ascii="Tahoma" w:hAnsi="Tahoma" w:cs="Tahoma"/>
            <w:sz w:val="28"/>
            <w:szCs w:val="28"/>
          </w:rPr>
          <w:t>BACK TO MENU</w:t>
        </w:r>
      </w:hyperlink>
    </w:p>
    <w:p w:rsidR="00BA1C56" w:rsidRDefault="00BA1C56" w:rsidP="00BA1C56">
      <w:pPr>
        <w:pStyle w:val="Heading1"/>
        <w:rPr>
          <w:rFonts w:ascii="Tahoma" w:hAnsi="Tahoma" w:cs="Tahoma"/>
          <w:color w:val="D86B77" w:themeColor="accent2" w:themeTint="99"/>
        </w:rPr>
      </w:pPr>
      <w:bookmarkStart w:id="4" w:name="_Summary_Functions"/>
      <w:bookmarkEnd w:id="4"/>
      <w:r>
        <w:rPr>
          <w:rFonts w:ascii="Tahoma" w:hAnsi="Tahoma" w:cs="Tahoma"/>
          <w:color w:val="D86B77" w:themeColor="accent2" w:themeTint="99"/>
        </w:rPr>
        <w:t>Summary Functions</w:t>
      </w:r>
    </w:p>
    <w:p w:rsidR="00BA1C56" w:rsidRPr="00BA1C56" w:rsidRDefault="00BA1C56" w:rsidP="00A11009">
      <w:pPr>
        <w:rPr>
          <w:rFonts w:ascii="Tahoma" w:hAnsi="Tahoma" w:cs="Tahoma"/>
          <w:color w:val="4DA4D8" w:themeColor="accent3" w:themeTint="99"/>
          <w:sz w:val="30"/>
          <w:szCs w:val="30"/>
        </w:rPr>
      </w:pPr>
      <w:r w:rsidRPr="00BA1C56">
        <w:rPr>
          <w:rFonts w:ascii="Tahoma" w:hAnsi="Tahoma" w:cs="Tahoma"/>
          <w:color w:val="4DA4D8" w:themeColor="accent3" w:themeTint="99"/>
          <w:sz w:val="30"/>
          <w:szCs w:val="30"/>
        </w:rPr>
        <w:t>Finding mean of all the salaries of all the pl</w:t>
      </w:r>
      <w:r>
        <w:rPr>
          <w:rFonts w:ascii="Tahoma" w:hAnsi="Tahoma" w:cs="Tahoma"/>
          <w:color w:val="4DA4D8" w:themeColor="accent3" w:themeTint="99"/>
          <w:sz w:val="30"/>
          <w:szCs w:val="30"/>
        </w:rPr>
        <w:t>a</w:t>
      </w:r>
      <w:r w:rsidRPr="00BA1C56">
        <w:rPr>
          <w:rFonts w:ascii="Tahoma" w:hAnsi="Tahoma" w:cs="Tahoma"/>
          <w:color w:val="4DA4D8" w:themeColor="accent3" w:themeTint="99"/>
          <w:sz w:val="30"/>
          <w:szCs w:val="30"/>
        </w:rPr>
        <w:t xml:space="preserve">yer’s in </w:t>
      </w:r>
      <w:r w:rsidR="001321A3">
        <w:rPr>
          <w:rFonts w:ascii="Tahoma" w:hAnsi="Tahoma" w:cs="Tahoma"/>
          <w:color w:val="4DA4D8" w:themeColor="accent3" w:themeTint="99"/>
          <w:sz w:val="30"/>
          <w:szCs w:val="30"/>
        </w:rPr>
        <w:t>each</w:t>
      </w:r>
      <w:r w:rsidRPr="00BA1C56">
        <w:rPr>
          <w:rFonts w:ascii="Tahoma" w:hAnsi="Tahoma" w:cs="Tahoma"/>
          <w:color w:val="4DA4D8" w:themeColor="accent3" w:themeTint="99"/>
          <w:sz w:val="30"/>
          <w:szCs w:val="30"/>
        </w:rPr>
        <w:t xml:space="preserve"> year</w:t>
      </w:r>
    </w:p>
    <w:p w:rsidR="00BA1C56" w:rsidRDefault="00BA1C56" w:rsidP="00A11009">
      <w:pPr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</w:pPr>
      <w:proofErr w:type="spellStart"/>
      <w:proofErr w:type="gramStart"/>
      <w:r w:rsidRPr="00BA1C56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dtSal</w:t>
      </w:r>
      <w:proofErr w:type="spellEnd"/>
      <w:r w:rsidRPr="00BA1C56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[</w:t>
      </w:r>
      <w:proofErr w:type="gramEnd"/>
      <w:r w:rsidRPr="00BA1C56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,mean(salary),by="</w:t>
      </w:r>
      <w:proofErr w:type="spellStart"/>
      <w:r w:rsidRPr="00BA1C56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yearID</w:t>
      </w:r>
      <w:proofErr w:type="spellEnd"/>
      <w:r w:rsidRPr="00BA1C56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"]</w:t>
      </w:r>
      <w:r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</w:t>
      </w:r>
      <w:r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ab/>
      </w:r>
      <w:r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ab/>
        <w:t>#finding mean of salar</w:t>
      </w:r>
      <w:r w:rsidR="001321A3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ies</w:t>
      </w:r>
      <w:r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in each year</w:t>
      </w:r>
    </w:p>
    <w:p w:rsidR="00BA1C56" w:rsidRDefault="00BA1C56" w:rsidP="00A11009">
      <w:pPr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</w:pPr>
    </w:p>
    <w:p w:rsidR="00BA1C56" w:rsidRDefault="001321A3" w:rsidP="00A11009">
      <w:pPr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45E82EF7" wp14:editId="775E86E7">
            <wp:extent cx="3952875" cy="491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A3" w:rsidRDefault="001321A3" w:rsidP="00A11009">
      <w:pPr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</w:pPr>
    </w:p>
    <w:p w:rsidR="001321A3" w:rsidRDefault="001321A3" w:rsidP="00A11009">
      <w:pPr>
        <w:rPr>
          <w:color w:val="4DA4D8" w:themeColor="accent3" w:themeTint="99"/>
          <w:sz w:val="30"/>
          <w:szCs w:val="30"/>
        </w:rPr>
      </w:pPr>
      <w:r w:rsidRPr="001321A3">
        <w:rPr>
          <w:color w:val="4DA4D8" w:themeColor="accent3" w:themeTint="99"/>
          <w:sz w:val="30"/>
          <w:szCs w:val="30"/>
        </w:rPr>
        <w:t xml:space="preserve">Group by </w:t>
      </w:r>
      <w:proofErr w:type="spellStart"/>
      <w:r w:rsidRPr="001321A3">
        <w:rPr>
          <w:color w:val="4DA4D8" w:themeColor="accent3" w:themeTint="99"/>
          <w:sz w:val="30"/>
          <w:szCs w:val="30"/>
        </w:rPr>
        <w:t>yearID</w:t>
      </w:r>
      <w:proofErr w:type="spellEnd"/>
      <w:r w:rsidRPr="001321A3">
        <w:rPr>
          <w:color w:val="4DA4D8" w:themeColor="accent3" w:themeTint="99"/>
          <w:sz w:val="30"/>
          <w:szCs w:val="30"/>
        </w:rPr>
        <w:t xml:space="preserve"> and </w:t>
      </w:r>
      <w:proofErr w:type="spellStart"/>
      <w:r w:rsidRPr="001321A3">
        <w:rPr>
          <w:color w:val="4DA4D8" w:themeColor="accent3" w:themeTint="99"/>
          <w:sz w:val="30"/>
          <w:szCs w:val="30"/>
        </w:rPr>
        <w:t>lgID</w:t>
      </w:r>
      <w:proofErr w:type="spellEnd"/>
      <w:r w:rsidRPr="001321A3">
        <w:rPr>
          <w:color w:val="4DA4D8" w:themeColor="accent3" w:themeTint="99"/>
          <w:sz w:val="30"/>
          <w:szCs w:val="30"/>
        </w:rPr>
        <w:t xml:space="preserve"> and compute means on salary</w:t>
      </w:r>
    </w:p>
    <w:p w:rsidR="001321A3" w:rsidRDefault="001321A3" w:rsidP="001321A3">
      <w:pPr>
        <w:ind w:left="5664" w:hanging="5664"/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</w:pPr>
      <w:proofErr w:type="spellStart"/>
      <w:proofErr w:type="gramStart"/>
      <w:r w:rsidRPr="001321A3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dtSal</w:t>
      </w:r>
      <w:proofErr w:type="spellEnd"/>
      <w:r w:rsidRPr="001321A3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[</w:t>
      </w:r>
      <w:proofErr w:type="gramEnd"/>
      <w:r w:rsidRPr="001321A3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,mean(salary),by="</w:t>
      </w:r>
      <w:proofErr w:type="spellStart"/>
      <w:r w:rsidRPr="001321A3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yearID,lgID</w:t>
      </w:r>
      <w:proofErr w:type="spellEnd"/>
      <w:r w:rsidRPr="001321A3"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"]</w:t>
      </w:r>
      <w:r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ab/>
        <w:t xml:space="preserve">#compute mean w.r.t </w:t>
      </w:r>
      <w:proofErr w:type="spellStart"/>
      <w:r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yearID</w:t>
      </w:r>
      <w:proofErr w:type="spellEnd"/>
      <w:r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and </w:t>
      </w:r>
      <w:proofErr w:type="spellStart"/>
      <w:r>
        <w:rPr>
          <w:rStyle w:val="gcwxi2kcpjb"/>
          <w:rFonts w:ascii="Tahoma" w:eastAsia="Times New Roman" w:hAnsi="Tahoma" w:cs="Tahoma"/>
          <w:color w:val="FFFFFF" w:themeColor="background1"/>
          <w:sz w:val="24"/>
          <w:szCs w:val="24"/>
          <w:highlight w:val="black"/>
          <w:lang w:eastAsia="en-US"/>
        </w:rPr>
        <w:t>lgID</w:t>
      </w:r>
      <w:proofErr w:type="spellEnd"/>
    </w:p>
    <w:p w:rsidR="001321A3" w:rsidRDefault="001321A3" w:rsidP="001321A3">
      <w:pPr>
        <w:rPr>
          <w:color w:val="4DA4D8" w:themeColor="accent3" w:themeTint="99"/>
          <w:sz w:val="30"/>
          <w:szCs w:val="30"/>
        </w:rPr>
      </w:pPr>
      <w:r w:rsidRPr="001321A3">
        <w:rPr>
          <w:color w:val="4DA4D8" w:themeColor="accent3" w:themeTint="99"/>
          <w:sz w:val="30"/>
          <w:szCs w:val="30"/>
        </w:rPr>
        <w:t>Below is the screen shot</w:t>
      </w:r>
    </w:p>
    <w:p w:rsidR="001321A3" w:rsidRDefault="001321A3" w:rsidP="001321A3">
      <w:pPr>
        <w:rPr>
          <w:color w:val="4DA4D8" w:themeColor="accent3" w:themeTint="99"/>
          <w:sz w:val="30"/>
          <w:szCs w:val="30"/>
        </w:rPr>
      </w:pPr>
      <w:r>
        <w:rPr>
          <w:noProof/>
          <w:lang w:eastAsia="en-US"/>
        </w:rPr>
        <w:lastRenderedPageBreak/>
        <w:drawing>
          <wp:inline distT="0" distB="0" distL="0" distR="0" wp14:anchorId="006A4F92" wp14:editId="097B4D10">
            <wp:extent cx="3038475" cy="3895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A3" w:rsidRDefault="001321A3" w:rsidP="001321A3">
      <w:pPr>
        <w:rPr>
          <w:color w:val="4DA4D8" w:themeColor="accent3" w:themeTint="99"/>
          <w:sz w:val="30"/>
          <w:szCs w:val="30"/>
        </w:rPr>
      </w:pPr>
    </w:p>
    <w:p w:rsidR="001321A3" w:rsidRDefault="002B0E51" w:rsidP="001321A3">
      <w:pPr>
        <w:rPr>
          <w:color w:val="4DA4D8" w:themeColor="accent3" w:themeTint="99"/>
          <w:sz w:val="30"/>
          <w:szCs w:val="30"/>
        </w:rPr>
      </w:pPr>
      <w:r>
        <w:rPr>
          <w:color w:val="4DA4D8" w:themeColor="accent3" w:themeTint="99"/>
          <w:sz w:val="30"/>
          <w:szCs w:val="30"/>
        </w:rPr>
        <w:t xml:space="preserve">Compute No </w:t>
      </w:r>
      <w:proofErr w:type="gramStart"/>
      <w:r>
        <w:rPr>
          <w:color w:val="4DA4D8" w:themeColor="accent3" w:themeTint="99"/>
          <w:sz w:val="30"/>
          <w:szCs w:val="30"/>
        </w:rPr>
        <w:t>Of</w:t>
      </w:r>
      <w:proofErr w:type="gramEnd"/>
      <w:r>
        <w:rPr>
          <w:color w:val="4DA4D8" w:themeColor="accent3" w:themeTint="99"/>
          <w:sz w:val="30"/>
          <w:szCs w:val="30"/>
        </w:rPr>
        <w:t xml:space="preserve"> Players in each league ID.</w:t>
      </w:r>
    </w:p>
    <w:p w:rsidR="002B0E51" w:rsidRPr="002B0E51" w:rsidRDefault="002B0E51" w:rsidP="002B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</w:pPr>
      <w:proofErr w:type="spellStart"/>
      <w:proofErr w:type="gramStart"/>
      <w:r w:rsidRPr="002B0E51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dtSal</w:t>
      </w:r>
      <w:proofErr w:type="spellEnd"/>
      <w:r w:rsidRPr="002B0E51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[</w:t>
      </w:r>
      <w:proofErr w:type="gramEnd"/>
      <w:r w:rsidRPr="002B0E51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,(</w:t>
      </w:r>
      <w:proofErr w:type="spellStart"/>
      <w:r w:rsidRPr="002B0E51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NoOfPlayers</w:t>
      </w:r>
      <w:proofErr w:type="spellEnd"/>
      <w:r w:rsidRPr="002B0E51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=.N),by="</w:t>
      </w:r>
      <w:proofErr w:type="spellStart"/>
      <w:r w:rsidRPr="002B0E51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lgID</w:t>
      </w:r>
      <w:proofErr w:type="spellEnd"/>
      <w:r w:rsidRPr="002B0E51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"]</w:t>
      </w:r>
      <w:r w:rsidR="00FB0666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      #.N represents the count in </w:t>
      </w:r>
      <w:proofErr w:type="spellStart"/>
      <w:r w:rsidR="00FB0666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data.table</w:t>
      </w:r>
      <w:proofErr w:type="spellEnd"/>
      <w:r w:rsidR="00FB0666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 xml:space="preserve"> for each </w:t>
      </w:r>
      <w:r w:rsidR="00FB0666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ab/>
      </w:r>
      <w:r w:rsidR="00FB0666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ab/>
      </w:r>
      <w:r w:rsidR="00FB0666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ab/>
      </w:r>
      <w:r w:rsidR="00FB0666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ab/>
      </w:r>
      <w:r w:rsidR="00FB0666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ab/>
      </w:r>
      <w:proofErr w:type="spellStart"/>
      <w:r w:rsidR="00FB0666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lgID</w:t>
      </w:r>
      <w:proofErr w:type="spellEnd"/>
    </w:p>
    <w:p w:rsidR="002B0E51" w:rsidRDefault="002B0E51" w:rsidP="002B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</w:p>
    <w:p w:rsidR="002B0E51" w:rsidRPr="002B0E51" w:rsidRDefault="002B0E51" w:rsidP="002B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>
        <w:rPr>
          <w:noProof/>
          <w:lang w:eastAsia="en-US"/>
        </w:rPr>
        <w:drawing>
          <wp:inline distT="0" distB="0" distL="0" distR="0" wp14:anchorId="5A481B0E" wp14:editId="1B42CEED">
            <wp:extent cx="379095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66" w:rsidRDefault="00FB0666" w:rsidP="00FB0666"/>
    <w:p w:rsidR="00E77A8C" w:rsidRPr="00E77A8C" w:rsidRDefault="00B245D9" w:rsidP="00E77A8C">
      <w:pPr>
        <w:rPr>
          <w:rStyle w:val="Hyperlink"/>
          <w:rFonts w:ascii="Tahoma" w:hAnsi="Tahoma" w:cs="Tahoma"/>
          <w:sz w:val="28"/>
          <w:szCs w:val="28"/>
        </w:rPr>
      </w:pPr>
      <w:hyperlink w:anchor="_Introduction" w:history="1">
        <w:r w:rsidR="00E77A8C" w:rsidRPr="00E77A8C">
          <w:rPr>
            <w:rStyle w:val="Hyperlink"/>
            <w:rFonts w:ascii="Tahoma" w:hAnsi="Tahoma" w:cs="Tahoma"/>
            <w:sz w:val="28"/>
            <w:szCs w:val="28"/>
          </w:rPr>
          <w:t>BACK TO MENU</w:t>
        </w:r>
      </w:hyperlink>
    </w:p>
    <w:p w:rsidR="00FB0666" w:rsidRDefault="00FB0666" w:rsidP="00FB0666"/>
    <w:p w:rsidR="00FB0666" w:rsidRDefault="00FB0666" w:rsidP="00FB0666"/>
    <w:p w:rsidR="00FB0666" w:rsidRDefault="00FB0666" w:rsidP="00FB0666"/>
    <w:p w:rsidR="00FB0666" w:rsidRDefault="00FB0666" w:rsidP="00FB0666"/>
    <w:p w:rsidR="00FB0666" w:rsidRDefault="00FB0666" w:rsidP="00FB0666"/>
    <w:p w:rsidR="00FB0666" w:rsidRPr="00FB0666" w:rsidRDefault="00FB0666" w:rsidP="00FB0666"/>
    <w:p w:rsidR="00FB0666" w:rsidRDefault="00FB0666" w:rsidP="00FB0666">
      <w:pPr>
        <w:pStyle w:val="Heading1"/>
        <w:rPr>
          <w:rFonts w:ascii="Tahoma" w:hAnsi="Tahoma" w:cs="Tahoma"/>
          <w:color w:val="D86B77" w:themeColor="accent2" w:themeTint="99"/>
        </w:rPr>
      </w:pPr>
      <w:bookmarkStart w:id="5" w:name="_Chaining_Functions"/>
      <w:bookmarkEnd w:id="5"/>
      <w:r>
        <w:rPr>
          <w:rFonts w:ascii="Tahoma" w:hAnsi="Tahoma" w:cs="Tahoma"/>
          <w:color w:val="D86B77" w:themeColor="accent2" w:themeTint="99"/>
        </w:rPr>
        <w:lastRenderedPageBreak/>
        <w:t>Chaining Functions</w:t>
      </w:r>
    </w:p>
    <w:p w:rsidR="00FB0666" w:rsidRPr="00FB0666" w:rsidRDefault="00FB0666" w:rsidP="00FB066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EastAsia" w:hAnsiTheme="minorHAnsi" w:cstheme="minorBidi"/>
          <w:color w:val="4DA4D8" w:themeColor="accent3" w:themeTint="99"/>
          <w:sz w:val="30"/>
          <w:szCs w:val="30"/>
          <w:lang w:eastAsia="ja-JP"/>
        </w:rPr>
      </w:pPr>
      <w:r w:rsidRPr="00FB0666">
        <w:rPr>
          <w:rFonts w:asciiTheme="minorHAnsi" w:eastAsiaTheme="minorEastAsia" w:hAnsiTheme="minorHAnsi" w:cstheme="minorBidi"/>
          <w:color w:val="4DA4D8" w:themeColor="accent3" w:themeTint="99"/>
          <w:sz w:val="30"/>
          <w:szCs w:val="30"/>
          <w:lang w:eastAsia="ja-JP"/>
        </w:rPr>
        <w:t>Average Salary of each Team</w:t>
      </w:r>
      <w:r>
        <w:rPr>
          <w:rFonts w:asciiTheme="minorHAnsi" w:eastAsiaTheme="minorEastAsia" w:hAnsiTheme="minorHAnsi" w:cstheme="minorBidi"/>
          <w:color w:val="4DA4D8" w:themeColor="accent3" w:themeTint="99"/>
          <w:sz w:val="30"/>
          <w:szCs w:val="30"/>
          <w:lang w:eastAsia="ja-JP"/>
        </w:rPr>
        <w:t xml:space="preserve"> in descending order</w:t>
      </w:r>
      <w:r w:rsidRPr="00FB0666">
        <w:rPr>
          <w:rFonts w:asciiTheme="minorHAnsi" w:eastAsiaTheme="minorEastAsia" w:hAnsiTheme="minorHAnsi" w:cstheme="minorBidi"/>
          <w:color w:val="4DA4D8" w:themeColor="accent3" w:themeTint="99"/>
          <w:sz w:val="30"/>
          <w:szCs w:val="30"/>
          <w:lang w:eastAsia="ja-JP"/>
        </w:rPr>
        <w:t>.</w:t>
      </w:r>
    </w:p>
    <w:p w:rsidR="00FB0666" w:rsidRDefault="00FB0666" w:rsidP="00FB066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</w:rPr>
      </w:pPr>
    </w:p>
    <w:p w:rsidR="00FB0666" w:rsidRPr="00FB0666" w:rsidRDefault="00FB0666" w:rsidP="00FB066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</w:pPr>
      <w:r w:rsidRPr="00FB0666"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 xml:space="preserve">dtSal[,list(noOfPlayer=.N,averageSal=mean(salary)),by=.(teamID=teamID)][order(-averageSal)] </w:t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 w:rsidRPr="00FB0666"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 xml:space="preserve">#This will output the average salaries for each </w:t>
      </w:r>
      <w:proofErr w:type="spellStart"/>
      <w:r w:rsidRPr="00FB0666"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>teamID</w:t>
      </w:r>
      <w:proofErr w:type="spellEnd"/>
      <w:r w:rsidRPr="00FB0666"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 xml:space="preserve"> and order by </w:t>
      </w:r>
      <w:proofErr w:type="spellStart"/>
      <w:r w:rsidRPr="00FB0666"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>averageSal</w:t>
      </w:r>
      <w:proofErr w:type="spellEnd"/>
      <w:r w:rsidRPr="00FB0666"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 xml:space="preserve"> in descending order</w:t>
      </w:r>
    </w:p>
    <w:p w:rsidR="00FB0666" w:rsidRDefault="00FB0666" w:rsidP="001321A3">
      <w:pPr>
        <w:rPr>
          <w:color w:val="4DA4D8" w:themeColor="accent3" w:themeTint="99"/>
          <w:sz w:val="30"/>
          <w:szCs w:val="30"/>
        </w:rPr>
      </w:pPr>
    </w:p>
    <w:p w:rsidR="00FB0666" w:rsidRDefault="00FB0666" w:rsidP="001321A3">
      <w:pPr>
        <w:rPr>
          <w:color w:val="4DA4D8" w:themeColor="accent3" w:themeTint="99"/>
          <w:sz w:val="30"/>
          <w:szCs w:val="30"/>
        </w:rPr>
      </w:pPr>
      <w:r>
        <w:rPr>
          <w:noProof/>
          <w:lang w:eastAsia="en-US"/>
        </w:rPr>
        <w:drawing>
          <wp:inline distT="0" distB="0" distL="0" distR="0" wp14:anchorId="6D092C5E" wp14:editId="13F7FCED">
            <wp:extent cx="5943600" cy="4334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66" w:rsidRDefault="00FB0666" w:rsidP="001321A3">
      <w:pPr>
        <w:rPr>
          <w:color w:val="4DA4D8" w:themeColor="accent3" w:themeTint="99"/>
          <w:sz w:val="30"/>
          <w:szCs w:val="30"/>
        </w:rPr>
      </w:pPr>
    </w:p>
    <w:p w:rsidR="00FB0666" w:rsidRDefault="00FB0666" w:rsidP="001321A3">
      <w:pPr>
        <w:rPr>
          <w:color w:val="4DA4D8" w:themeColor="accent3" w:themeTint="99"/>
          <w:sz w:val="30"/>
          <w:szCs w:val="30"/>
        </w:rPr>
      </w:pPr>
    </w:p>
    <w:p w:rsidR="00FB0666" w:rsidRDefault="00FB0666" w:rsidP="001321A3">
      <w:pPr>
        <w:rPr>
          <w:color w:val="4DA4D8" w:themeColor="accent3" w:themeTint="99"/>
          <w:sz w:val="30"/>
          <w:szCs w:val="30"/>
        </w:rPr>
      </w:pPr>
    </w:p>
    <w:p w:rsidR="00FB0666" w:rsidRDefault="00FB0666" w:rsidP="001321A3">
      <w:pPr>
        <w:rPr>
          <w:color w:val="4DA4D8" w:themeColor="accent3" w:themeTint="99"/>
          <w:sz w:val="30"/>
          <w:szCs w:val="30"/>
        </w:rPr>
      </w:pPr>
    </w:p>
    <w:p w:rsidR="00FB0666" w:rsidRDefault="00FB0666" w:rsidP="001321A3">
      <w:pPr>
        <w:rPr>
          <w:color w:val="4DA4D8" w:themeColor="accent3" w:themeTint="99"/>
          <w:sz w:val="30"/>
          <w:szCs w:val="30"/>
        </w:rPr>
      </w:pPr>
    </w:p>
    <w:p w:rsidR="00FB0666" w:rsidRPr="00FB0666" w:rsidRDefault="00FB0666" w:rsidP="00FB066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EastAsia" w:hAnsiTheme="minorHAnsi" w:cstheme="minorBidi"/>
          <w:color w:val="4DA4D8" w:themeColor="accent3" w:themeTint="99"/>
          <w:sz w:val="30"/>
          <w:szCs w:val="30"/>
          <w:lang w:eastAsia="ja-JP"/>
        </w:rPr>
      </w:pPr>
      <w:r w:rsidRPr="00FB0666">
        <w:rPr>
          <w:rFonts w:asciiTheme="minorHAnsi" w:eastAsiaTheme="minorEastAsia" w:hAnsiTheme="minorHAnsi" w:cstheme="minorBidi"/>
          <w:color w:val="4DA4D8" w:themeColor="accent3" w:themeTint="99"/>
          <w:sz w:val="30"/>
          <w:szCs w:val="30"/>
          <w:lang w:eastAsia="ja-JP"/>
        </w:rPr>
        <w:lastRenderedPageBreak/>
        <w:t>Average Salary of each Team</w:t>
      </w:r>
      <w:r>
        <w:rPr>
          <w:rFonts w:asciiTheme="minorHAnsi" w:eastAsiaTheme="minorEastAsia" w:hAnsiTheme="minorHAnsi" w:cstheme="minorBidi"/>
          <w:color w:val="4DA4D8" w:themeColor="accent3" w:themeTint="99"/>
          <w:sz w:val="30"/>
          <w:szCs w:val="30"/>
          <w:lang w:eastAsia="ja-JP"/>
        </w:rPr>
        <w:t xml:space="preserve"> in ascending order</w:t>
      </w:r>
      <w:r w:rsidRPr="00FB0666">
        <w:rPr>
          <w:rFonts w:asciiTheme="minorHAnsi" w:eastAsiaTheme="minorEastAsia" w:hAnsiTheme="minorHAnsi" w:cstheme="minorBidi"/>
          <w:color w:val="4DA4D8" w:themeColor="accent3" w:themeTint="99"/>
          <w:sz w:val="30"/>
          <w:szCs w:val="30"/>
          <w:lang w:eastAsia="ja-JP"/>
        </w:rPr>
        <w:t>.</w:t>
      </w:r>
    </w:p>
    <w:p w:rsidR="00FB0666" w:rsidRPr="00FB0666" w:rsidRDefault="00FB0666" w:rsidP="00FB066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</w:pPr>
      <w:r w:rsidRPr="00FB0666"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>dtSal[,list(noOfPlayer=.N,averageSal=mean(salar</w:t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>y)),by=.(teamID=teamID)][order(</w:t>
      </w:r>
      <w:r w:rsidRPr="00FB0666"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 xml:space="preserve">averageSal)] </w:t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ab/>
      </w:r>
      <w:r w:rsidRPr="00FB0666"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 xml:space="preserve">#This will output the average salaries for each </w:t>
      </w:r>
      <w:proofErr w:type="spellStart"/>
      <w:r w:rsidRPr="00FB0666"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>teamID</w:t>
      </w:r>
      <w:proofErr w:type="spellEnd"/>
      <w:r w:rsidRPr="00FB0666"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 xml:space="preserve"> and order by </w:t>
      </w:r>
      <w:proofErr w:type="spellStart"/>
      <w:r w:rsidRPr="00FB0666"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>averageSal</w:t>
      </w:r>
      <w:proofErr w:type="spellEnd"/>
      <w:r w:rsidRPr="00FB0666"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 xml:space="preserve"> in </w:t>
      </w:r>
      <w:r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>a</w:t>
      </w:r>
      <w:r w:rsidRPr="00FB0666">
        <w:rPr>
          <w:rStyle w:val="gcwxi2kcpjb"/>
          <w:rFonts w:ascii="Tahoma" w:eastAsiaTheme="minorEastAsia" w:hAnsi="Tahoma" w:cs="Tahoma"/>
          <w:color w:val="FFFFFF" w:themeColor="background1"/>
          <w:sz w:val="24"/>
          <w:szCs w:val="24"/>
          <w:highlight w:val="black"/>
        </w:rPr>
        <w:t>scending order</w:t>
      </w:r>
    </w:p>
    <w:p w:rsidR="00FB0666" w:rsidRDefault="00FB0666" w:rsidP="001321A3">
      <w:pPr>
        <w:rPr>
          <w:color w:val="4DA4D8" w:themeColor="accent3" w:themeTint="99"/>
          <w:sz w:val="30"/>
          <w:szCs w:val="30"/>
        </w:rPr>
      </w:pPr>
    </w:p>
    <w:p w:rsidR="00FB0666" w:rsidRDefault="00FB0666" w:rsidP="001321A3">
      <w:pPr>
        <w:rPr>
          <w:color w:val="4DA4D8" w:themeColor="accent3" w:themeTint="99"/>
          <w:sz w:val="30"/>
          <w:szCs w:val="30"/>
        </w:rPr>
      </w:pPr>
      <w:r>
        <w:rPr>
          <w:noProof/>
          <w:lang w:eastAsia="en-US"/>
        </w:rPr>
        <w:drawing>
          <wp:inline distT="0" distB="0" distL="0" distR="0" wp14:anchorId="2BAEBD6E" wp14:editId="69A5FAAD">
            <wp:extent cx="5943600" cy="4620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D0" w:rsidRDefault="00DB56D0" w:rsidP="001321A3">
      <w:pPr>
        <w:rPr>
          <w:color w:val="4DA4D8" w:themeColor="accent3" w:themeTint="99"/>
          <w:sz w:val="30"/>
          <w:szCs w:val="30"/>
        </w:rPr>
      </w:pPr>
    </w:p>
    <w:p w:rsidR="00DB56D0" w:rsidRDefault="00DB56D0" w:rsidP="001321A3">
      <w:pPr>
        <w:rPr>
          <w:color w:val="4DA4D8" w:themeColor="accent3" w:themeTint="99"/>
          <w:sz w:val="30"/>
          <w:szCs w:val="30"/>
        </w:rPr>
      </w:pPr>
    </w:p>
    <w:p w:rsidR="00DB56D0" w:rsidRDefault="00DB56D0" w:rsidP="001321A3">
      <w:pPr>
        <w:rPr>
          <w:color w:val="4DA4D8" w:themeColor="accent3" w:themeTint="99"/>
          <w:sz w:val="30"/>
          <w:szCs w:val="30"/>
        </w:rPr>
      </w:pPr>
    </w:p>
    <w:p w:rsidR="00E77A8C" w:rsidRPr="00E77A8C" w:rsidRDefault="00B245D9" w:rsidP="00E77A8C">
      <w:pPr>
        <w:rPr>
          <w:rStyle w:val="Hyperlink"/>
          <w:rFonts w:ascii="Tahoma" w:hAnsi="Tahoma" w:cs="Tahoma"/>
          <w:sz w:val="28"/>
          <w:szCs w:val="28"/>
        </w:rPr>
      </w:pPr>
      <w:hyperlink w:anchor="_Introduction" w:history="1">
        <w:r w:rsidR="00E77A8C" w:rsidRPr="00E77A8C">
          <w:rPr>
            <w:rStyle w:val="Hyperlink"/>
            <w:rFonts w:ascii="Tahoma" w:hAnsi="Tahoma" w:cs="Tahoma"/>
            <w:sz w:val="28"/>
            <w:szCs w:val="28"/>
          </w:rPr>
          <w:t>BACK TO MENU</w:t>
        </w:r>
      </w:hyperlink>
    </w:p>
    <w:p w:rsidR="00DB56D0" w:rsidRDefault="00DB56D0" w:rsidP="001321A3">
      <w:pPr>
        <w:rPr>
          <w:color w:val="4DA4D8" w:themeColor="accent3" w:themeTint="99"/>
          <w:sz w:val="30"/>
          <w:szCs w:val="30"/>
        </w:rPr>
      </w:pPr>
    </w:p>
    <w:p w:rsidR="00DB56D0" w:rsidRDefault="00DB56D0" w:rsidP="001321A3">
      <w:pPr>
        <w:rPr>
          <w:color w:val="4DA4D8" w:themeColor="accent3" w:themeTint="99"/>
          <w:sz w:val="30"/>
          <w:szCs w:val="30"/>
        </w:rPr>
      </w:pPr>
    </w:p>
    <w:p w:rsidR="00DB56D0" w:rsidRDefault="00DB56D0" w:rsidP="00DB56D0">
      <w:pPr>
        <w:pStyle w:val="Heading1"/>
        <w:rPr>
          <w:rFonts w:ascii="Tahoma" w:hAnsi="Tahoma" w:cs="Tahoma"/>
          <w:color w:val="D86B77" w:themeColor="accent2" w:themeTint="99"/>
        </w:rPr>
      </w:pPr>
      <w:bookmarkStart w:id="6" w:name="_Subset_Functions"/>
      <w:bookmarkEnd w:id="6"/>
      <w:r>
        <w:rPr>
          <w:rFonts w:ascii="Tahoma" w:hAnsi="Tahoma" w:cs="Tahoma"/>
          <w:color w:val="D86B77" w:themeColor="accent2" w:themeTint="99"/>
        </w:rPr>
        <w:lastRenderedPageBreak/>
        <w:t>Subset Functions</w:t>
      </w:r>
    </w:p>
    <w:p w:rsidR="00DB56D0" w:rsidRDefault="00DB56D0" w:rsidP="001321A3">
      <w:pPr>
        <w:rPr>
          <w:color w:val="4DA4D8" w:themeColor="accent3" w:themeTint="99"/>
          <w:sz w:val="30"/>
          <w:szCs w:val="30"/>
        </w:rPr>
      </w:pPr>
      <w:r>
        <w:rPr>
          <w:color w:val="4DA4D8" w:themeColor="accent3" w:themeTint="99"/>
          <w:sz w:val="30"/>
          <w:szCs w:val="30"/>
        </w:rPr>
        <w:t xml:space="preserve">Now let us prepare the dataset salaries for each </w:t>
      </w:r>
      <w:proofErr w:type="spellStart"/>
      <w:r>
        <w:rPr>
          <w:color w:val="4DA4D8" w:themeColor="accent3" w:themeTint="99"/>
          <w:sz w:val="30"/>
          <w:szCs w:val="30"/>
        </w:rPr>
        <w:t>teamID</w:t>
      </w:r>
      <w:proofErr w:type="spellEnd"/>
      <w:r>
        <w:rPr>
          <w:color w:val="4DA4D8" w:themeColor="accent3" w:themeTint="99"/>
          <w:sz w:val="30"/>
          <w:szCs w:val="30"/>
        </w:rPr>
        <w:t xml:space="preserve"> to compute subset functions.</w:t>
      </w:r>
    </w:p>
    <w:p w:rsidR="00DB56D0" w:rsidRPr="00DB56D0" w:rsidRDefault="00DB56D0" w:rsidP="00DB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</w:rPr>
      </w:pPr>
      <w:proofErr w:type="spellStart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avg.team.sal</w:t>
      </w:r>
      <w:proofErr w:type="spellEnd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=</w:t>
      </w:r>
      <w:proofErr w:type="spellStart"/>
      <w:proofErr w:type="gramStart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dtSal</w:t>
      </w:r>
      <w:proofErr w:type="spellEnd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[</w:t>
      </w:r>
      <w:proofErr w:type="gramEnd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,list(salary), by="</w:t>
      </w:r>
      <w:proofErr w:type="spellStart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teamID</w:t>
      </w:r>
      <w:proofErr w:type="spellEnd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"]</w:t>
      </w:r>
    </w:p>
    <w:p w:rsidR="00DB56D0" w:rsidRDefault="00DB56D0" w:rsidP="00DB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</w:p>
    <w:p w:rsidR="00DB56D0" w:rsidRPr="00DB56D0" w:rsidRDefault="00DB56D0" w:rsidP="00DB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>
        <w:rPr>
          <w:noProof/>
          <w:lang w:eastAsia="en-US"/>
        </w:rPr>
        <w:drawing>
          <wp:inline distT="0" distB="0" distL="0" distR="0" wp14:anchorId="72AFB0A1" wp14:editId="52025EA6">
            <wp:extent cx="5943600" cy="74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D0" w:rsidRDefault="00DB56D0" w:rsidP="001321A3">
      <w:pPr>
        <w:rPr>
          <w:color w:val="4DA4D8" w:themeColor="accent3" w:themeTint="99"/>
          <w:sz w:val="30"/>
          <w:szCs w:val="30"/>
        </w:rPr>
      </w:pPr>
    </w:p>
    <w:p w:rsidR="00DB56D0" w:rsidRDefault="00DB56D0" w:rsidP="001321A3">
      <w:pPr>
        <w:rPr>
          <w:color w:val="4DA4D8" w:themeColor="accent3" w:themeTint="99"/>
          <w:sz w:val="30"/>
          <w:szCs w:val="30"/>
        </w:rPr>
      </w:pPr>
      <w:r>
        <w:rPr>
          <w:color w:val="4DA4D8" w:themeColor="accent3" w:themeTint="99"/>
          <w:sz w:val="30"/>
          <w:szCs w:val="30"/>
        </w:rPr>
        <w:t xml:space="preserve">Now let us apply </w:t>
      </w:r>
      <w:proofErr w:type="spellStart"/>
      <w:r>
        <w:rPr>
          <w:color w:val="4DA4D8" w:themeColor="accent3" w:themeTint="99"/>
          <w:sz w:val="30"/>
          <w:szCs w:val="30"/>
        </w:rPr>
        <w:t>lapply</w:t>
      </w:r>
      <w:proofErr w:type="spellEnd"/>
      <w:r>
        <w:rPr>
          <w:color w:val="4DA4D8" w:themeColor="accent3" w:themeTint="99"/>
          <w:sz w:val="30"/>
          <w:szCs w:val="30"/>
        </w:rPr>
        <w:t xml:space="preserve"> function to get the max salary for the team.</w:t>
      </w:r>
    </w:p>
    <w:p w:rsidR="00DB56D0" w:rsidRPr="00DB56D0" w:rsidRDefault="00DB56D0" w:rsidP="00DB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</w:pPr>
      <w:proofErr w:type="spellStart"/>
      <w:proofErr w:type="gramStart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avg.team.sal</w:t>
      </w:r>
      <w:proofErr w:type="spellEnd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[</w:t>
      </w:r>
      <w:proofErr w:type="gramEnd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,</w:t>
      </w:r>
      <w:proofErr w:type="spellStart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lapply</w:t>
      </w:r>
      <w:proofErr w:type="spellEnd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(.</w:t>
      </w:r>
      <w:proofErr w:type="spellStart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SD,max</w:t>
      </w:r>
      <w:proofErr w:type="spellEnd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),by="</w:t>
      </w:r>
      <w:proofErr w:type="spellStart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teamID</w:t>
      </w:r>
      <w:proofErr w:type="spellEnd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"]</w:t>
      </w:r>
    </w:p>
    <w:p w:rsidR="00DB56D0" w:rsidRDefault="00DB56D0" w:rsidP="001321A3">
      <w:pPr>
        <w:rPr>
          <w:color w:val="4DA4D8" w:themeColor="accent3" w:themeTint="99"/>
          <w:sz w:val="30"/>
          <w:szCs w:val="30"/>
        </w:rPr>
      </w:pPr>
    </w:p>
    <w:p w:rsidR="00DB56D0" w:rsidRDefault="00DB56D0" w:rsidP="001321A3">
      <w:pPr>
        <w:rPr>
          <w:color w:val="4DA4D8" w:themeColor="accent3" w:themeTint="99"/>
          <w:sz w:val="30"/>
          <w:szCs w:val="30"/>
        </w:rPr>
      </w:pPr>
      <w:r>
        <w:rPr>
          <w:noProof/>
          <w:lang w:eastAsia="en-US"/>
        </w:rPr>
        <w:lastRenderedPageBreak/>
        <w:drawing>
          <wp:inline distT="0" distB="0" distL="0" distR="0" wp14:anchorId="7FBD3FA4" wp14:editId="20525962">
            <wp:extent cx="4143375" cy="547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D0" w:rsidRDefault="00DB56D0" w:rsidP="001321A3">
      <w:pPr>
        <w:rPr>
          <w:color w:val="4DA4D8" w:themeColor="accent3" w:themeTint="99"/>
          <w:sz w:val="30"/>
          <w:szCs w:val="30"/>
        </w:rPr>
      </w:pPr>
    </w:p>
    <w:p w:rsidR="00DB56D0" w:rsidRDefault="00DB56D0" w:rsidP="001321A3">
      <w:pPr>
        <w:rPr>
          <w:color w:val="4DA4D8" w:themeColor="accent3" w:themeTint="99"/>
          <w:sz w:val="30"/>
          <w:szCs w:val="30"/>
        </w:rPr>
      </w:pPr>
      <w:r>
        <w:rPr>
          <w:color w:val="4DA4D8" w:themeColor="accent3" w:themeTint="99"/>
          <w:sz w:val="30"/>
          <w:szCs w:val="30"/>
        </w:rPr>
        <w:t xml:space="preserve">Now let us get the Average salary for each </w:t>
      </w:r>
      <w:proofErr w:type="spellStart"/>
      <w:r>
        <w:rPr>
          <w:color w:val="4DA4D8" w:themeColor="accent3" w:themeTint="99"/>
          <w:sz w:val="30"/>
          <w:szCs w:val="30"/>
        </w:rPr>
        <w:t>teamID</w:t>
      </w:r>
      <w:proofErr w:type="spellEnd"/>
      <w:r>
        <w:rPr>
          <w:color w:val="4DA4D8" w:themeColor="accent3" w:themeTint="99"/>
          <w:sz w:val="30"/>
          <w:szCs w:val="30"/>
        </w:rPr>
        <w:t xml:space="preserve"> using </w:t>
      </w:r>
      <w:proofErr w:type="spellStart"/>
      <w:r>
        <w:rPr>
          <w:color w:val="4DA4D8" w:themeColor="accent3" w:themeTint="99"/>
          <w:sz w:val="30"/>
          <w:szCs w:val="30"/>
        </w:rPr>
        <w:t>lapply</w:t>
      </w:r>
      <w:proofErr w:type="spellEnd"/>
      <w:r>
        <w:rPr>
          <w:color w:val="4DA4D8" w:themeColor="accent3" w:themeTint="99"/>
          <w:sz w:val="30"/>
          <w:szCs w:val="30"/>
        </w:rPr>
        <w:t>.</w:t>
      </w:r>
    </w:p>
    <w:p w:rsidR="00DB56D0" w:rsidRPr="00DB56D0" w:rsidRDefault="00DB56D0" w:rsidP="00DB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</w:pPr>
      <w:proofErr w:type="spellStart"/>
      <w:proofErr w:type="gramStart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avg.team.sal</w:t>
      </w:r>
      <w:proofErr w:type="spellEnd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[</w:t>
      </w:r>
      <w:proofErr w:type="gramEnd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,</w:t>
      </w:r>
      <w:proofErr w:type="spellStart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lapply</w:t>
      </w:r>
      <w:proofErr w:type="spellEnd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(.</w:t>
      </w:r>
      <w:proofErr w:type="spellStart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SD,mean</w:t>
      </w:r>
      <w:proofErr w:type="spellEnd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),by="</w:t>
      </w:r>
      <w:proofErr w:type="spellStart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teamID</w:t>
      </w:r>
      <w:proofErr w:type="spellEnd"/>
      <w:r w:rsidRPr="00DB56D0">
        <w:rPr>
          <w:rStyle w:val="gcwxi2kcpjb"/>
          <w:rFonts w:ascii="Tahoma" w:hAnsi="Tahoma" w:cs="Tahoma"/>
          <w:color w:val="FFFFFF" w:themeColor="background1"/>
          <w:sz w:val="24"/>
          <w:szCs w:val="24"/>
          <w:highlight w:val="black"/>
          <w:lang w:eastAsia="en-US"/>
        </w:rPr>
        <w:t>"]</w:t>
      </w:r>
    </w:p>
    <w:p w:rsidR="00DB56D0" w:rsidRDefault="00DB56D0" w:rsidP="001321A3">
      <w:pPr>
        <w:rPr>
          <w:color w:val="4DA4D8" w:themeColor="accent3" w:themeTint="99"/>
          <w:sz w:val="30"/>
          <w:szCs w:val="30"/>
        </w:rPr>
      </w:pPr>
    </w:p>
    <w:p w:rsidR="00DB56D0" w:rsidRDefault="00DB56D0" w:rsidP="001321A3">
      <w:pPr>
        <w:rPr>
          <w:color w:val="4DA4D8" w:themeColor="accent3" w:themeTint="99"/>
          <w:sz w:val="30"/>
          <w:szCs w:val="30"/>
        </w:rPr>
      </w:pPr>
      <w:r>
        <w:rPr>
          <w:noProof/>
          <w:lang w:eastAsia="en-US"/>
        </w:rPr>
        <w:lastRenderedPageBreak/>
        <w:drawing>
          <wp:inline distT="0" distB="0" distL="0" distR="0" wp14:anchorId="44432BA5" wp14:editId="21B9907A">
            <wp:extent cx="4867275" cy="5438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8C" w:rsidRDefault="00E77A8C" w:rsidP="001321A3">
      <w:pPr>
        <w:rPr>
          <w:color w:val="4DA4D8" w:themeColor="accent3" w:themeTint="99"/>
          <w:sz w:val="30"/>
          <w:szCs w:val="30"/>
        </w:rPr>
      </w:pPr>
    </w:p>
    <w:p w:rsidR="00E77A8C" w:rsidRPr="00E77A8C" w:rsidRDefault="00B245D9" w:rsidP="00E77A8C">
      <w:pPr>
        <w:rPr>
          <w:rStyle w:val="Hyperlink"/>
          <w:rFonts w:ascii="Tahoma" w:hAnsi="Tahoma" w:cs="Tahoma"/>
          <w:sz w:val="28"/>
          <w:szCs w:val="28"/>
        </w:rPr>
      </w:pPr>
      <w:hyperlink w:anchor="_Introduction" w:history="1">
        <w:r w:rsidR="00E77A8C" w:rsidRPr="00E77A8C">
          <w:rPr>
            <w:rStyle w:val="Hyperlink"/>
            <w:rFonts w:ascii="Tahoma" w:hAnsi="Tahoma" w:cs="Tahoma"/>
            <w:sz w:val="28"/>
            <w:szCs w:val="28"/>
          </w:rPr>
          <w:t>BACK TO MENU</w:t>
        </w:r>
      </w:hyperlink>
    </w:p>
    <w:p w:rsidR="00E77A8C" w:rsidRPr="001321A3" w:rsidRDefault="00E77A8C" w:rsidP="001321A3">
      <w:pPr>
        <w:rPr>
          <w:color w:val="4DA4D8" w:themeColor="accent3" w:themeTint="99"/>
          <w:sz w:val="30"/>
          <w:szCs w:val="30"/>
        </w:rPr>
      </w:pPr>
    </w:p>
    <w:sectPr w:rsidR="00E77A8C" w:rsidRPr="001321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40174"/>
    <w:multiLevelType w:val="hybridMultilevel"/>
    <w:tmpl w:val="FDC8AE94"/>
    <w:lvl w:ilvl="0" w:tplc="B046EA4C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A5B79"/>
    <w:multiLevelType w:val="hybridMultilevel"/>
    <w:tmpl w:val="5F2A22FC"/>
    <w:lvl w:ilvl="0" w:tplc="90FC9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B50360"/>
    <w:multiLevelType w:val="hybridMultilevel"/>
    <w:tmpl w:val="FB7ED888"/>
    <w:lvl w:ilvl="0" w:tplc="D5966A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F592C"/>
    <w:multiLevelType w:val="hybridMultilevel"/>
    <w:tmpl w:val="877C1152"/>
    <w:lvl w:ilvl="0" w:tplc="268C0BA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560C9"/>
    <w:multiLevelType w:val="hybridMultilevel"/>
    <w:tmpl w:val="F9D86D5E"/>
    <w:lvl w:ilvl="0" w:tplc="94B0896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FF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7528D"/>
    <w:multiLevelType w:val="hybridMultilevel"/>
    <w:tmpl w:val="00F6522A"/>
    <w:lvl w:ilvl="0" w:tplc="EDBE46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70961"/>
    <w:multiLevelType w:val="hybridMultilevel"/>
    <w:tmpl w:val="FB7ED888"/>
    <w:lvl w:ilvl="0" w:tplc="D5966A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05302"/>
    <w:multiLevelType w:val="hybridMultilevel"/>
    <w:tmpl w:val="10525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27A8B4C">
      <w:start w:val="1"/>
      <w:numFmt w:val="lowerRoman"/>
      <w:lvlText w:val="%4)"/>
      <w:lvlJc w:val="left"/>
      <w:pPr>
        <w:ind w:left="3240" w:hanging="72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20DCD"/>
    <w:multiLevelType w:val="hybridMultilevel"/>
    <w:tmpl w:val="365E0A7C"/>
    <w:lvl w:ilvl="0" w:tplc="4BBE3BC4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1D378DA"/>
    <w:multiLevelType w:val="hybridMultilevel"/>
    <w:tmpl w:val="FB7ED888"/>
    <w:lvl w:ilvl="0" w:tplc="D5966A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6"/>
  </w:num>
  <w:num w:numId="14">
    <w:abstractNumId w:val="9"/>
  </w:num>
  <w:num w:numId="15">
    <w:abstractNumId w:val="1"/>
  </w:num>
  <w:num w:numId="16">
    <w:abstractNumId w:val="2"/>
  </w:num>
  <w:num w:numId="17">
    <w:abstractNumId w:val="2"/>
  </w:num>
  <w:num w:numId="18">
    <w:abstractNumId w:val="8"/>
  </w:num>
  <w:num w:numId="19">
    <w:abstractNumId w:val="2"/>
  </w:num>
  <w:num w:numId="20">
    <w:abstractNumId w:val="2"/>
  </w:num>
  <w:num w:numId="21">
    <w:abstractNumId w:val="0"/>
  </w:num>
  <w:num w:numId="22">
    <w:abstractNumId w:val="4"/>
  </w:num>
  <w:num w:numId="23">
    <w:abstractNumId w:val="2"/>
  </w:num>
  <w:num w:numId="24">
    <w:abstractNumId w:val="10"/>
  </w:num>
  <w:num w:numId="25">
    <w:abstractNumId w:val="7"/>
  </w:num>
  <w:num w:numId="26">
    <w:abstractNumId w:val="3"/>
  </w:num>
  <w:num w:numId="27">
    <w:abstractNumId w:val="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1B"/>
    <w:rsid w:val="00003977"/>
    <w:rsid w:val="000066B9"/>
    <w:rsid w:val="00031944"/>
    <w:rsid w:val="00032268"/>
    <w:rsid w:val="00041868"/>
    <w:rsid w:val="0007060E"/>
    <w:rsid w:val="0008526B"/>
    <w:rsid w:val="00095613"/>
    <w:rsid w:val="000E6051"/>
    <w:rsid w:val="0010148D"/>
    <w:rsid w:val="00112AD9"/>
    <w:rsid w:val="001242A4"/>
    <w:rsid w:val="001321A3"/>
    <w:rsid w:val="001417CA"/>
    <w:rsid w:val="00143206"/>
    <w:rsid w:val="0017286C"/>
    <w:rsid w:val="001877BD"/>
    <w:rsid w:val="001C1339"/>
    <w:rsid w:val="001D2528"/>
    <w:rsid w:val="001D5F7C"/>
    <w:rsid w:val="001E57F8"/>
    <w:rsid w:val="001E7A16"/>
    <w:rsid w:val="001F3291"/>
    <w:rsid w:val="0024791F"/>
    <w:rsid w:val="00270DEA"/>
    <w:rsid w:val="002752B4"/>
    <w:rsid w:val="00276380"/>
    <w:rsid w:val="00282A1B"/>
    <w:rsid w:val="002B0E51"/>
    <w:rsid w:val="002B3B07"/>
    <w:rsid w:val="002B502F"/>
    <w:rsid w:val="002C3FCE"/>
    <w:rsid w:val="002D66F2"/>
    <w:rsid w:val="002E2EFB"/>
    <w:rsid w:val="002E3E77"/>
    <w:rsid w:val="00305A81"/>
    <w:rsid w:val="003065A2"/>
    <w:rsid w:val="00323E7F"/>
    <w:rsid w:val="00340085"/>
    <w:rsid w:val="00346481"/>
    <w:rsid w:val="00350BDE"/>
    <w:rsid w:val="00350F43"/>
    <w:rsid w:val="00355243"/>
    <w:rsid w:val="003608F4"/>
    <w:rsid w:val="003663D6"/>
    <w:rsid w:val="00371219"/>
    <w:rsid w:val="003712FB"/>
    <w:rsid w:val="00372091"/>
    <w:rsid w:val="003736A1"/>
    <w:rsid w:val="00392E0E"/>
    <w:rsid w:val="003A636D"/>
    <w:rsid w:val="003B6161"/>
    <w:rsid w:val="00402243"/>
    <w:rsid w:val="00403EE5"/>
    <w:rsid w:val="00407B65"/>
    <w:rsid w:val="00422E5F"/>
    <w:rsid w:val="00445980"/>
    <w:rsid w:val="004935A6"/>
    <w:rsid w:val="004B21D4"/>
    <w:rsid w:val="004C4734"/>
    <w:rsid w:val="004D5B2C"/>
    <w:rsid w:val="004D5BC5"/>
    <w:rsid w:val="00501ABC"/>
    <w:rsid w:val="00504357"/>
    <w:rsid w:val="0051232A"/>
    <w:rsid w:val="00521D41"/>
    <w:rsid w:val="00525232"/>
    <w:rsid w:val="005321E5"/>
    <w:rsid w:val="00545F53"/>
    <w:rsid w:val="00562452"/>
    <w:rsid w:val="00570177"/>
    <w:rsid w:val="005764FB"/>
    <w:rsid w:val="00576D3E"/>
    <w:rsid w:val="005864C5"/>
    <w:rsid w:val="00597D58"/>
    <w:rsid w:val="005B229D"/>
    <w:rsid w:val="005B295F"/>
    <w:rsid w:val="005B6B7A"/>
    <w:rsid w:val="005D61C9"/>
    <w:rsid w:val="005E568A"/>
    <w:rsid w:val="00603215"/>
    <w:rsid w:val="00620558"/>
    <w:rsid w:val="00632484"/>
    <w:rsid w:val="0063654B"/>
    <w:rsid w:val="00682B08"/>
    <w:rsid w:val="00683E67"/>
    <w:rsid w:val="00686A05"/>
    <w:rsid w:val="006A38D2"/>
    <w:rsid w:val="006C6771"/>
    <w:rsid w:val="006F1C1F"/>
    <w:rsid w:val="007356B9"/>
    <w:rsid w:val="00741374"/>
    <w:rsid w:val="00745C71"/>
    <w:rsid w:val="00750CC1"/>
    <w:rsid w:val="007658D5"/>
    <w:rsid w:val="007B0706"/>
    <w:rsid w:val="007C2AC5"/>
    <w:rsid w:val="007F35B1"/>
    <w:rsid w:val="007F715D"/>
    <w:rsid w:val="008042EC"/>
    <w:rsid w:val="00825722"/>
    <w:rsid w:val="00827A0D"/>
    <w:rsid w:val="0084271A"/>
    <w:rsid w:val="00860AA9"/>
    <w:rsid w:val="00881B3E"/>
    <w:rsid w:val="00882399"/>
    <w:rsid w:val="008829D6"/>
    <w:rsid w:val="00887F83"/>
    <w:rsid w:val="008B45AD"/>
    <w:rsid w:val="008C2B6E"/>
    <w:rsid w:val="008C47C0"/>
    <w:rsid w:val="008C49B8"/>
    <w:rsid w:val="008C708B"/>
    <w:rsid w:val="008D597E"/>
    <w:rsid w:val="00904639"/>
    <w:rsid w:val="00916E1F"/>
    <w:rsid w:val="0092433F"/>
    <w:rsid w:val="0094093A"/>
    <w:rsid w:val="00947380"/>
    <w:rsid w:val="00950DA7"/>
    <w:rsid w:val="009A691F"/>
    <w:rsid w:val="009A780C"/>
    <w:rsid w:val="009B4287"/>
    <w:rsid w:val="009B6ED9"/>
    <w:rsid w:val="009E7D04"/>
    <w:rsid w:val="009F52FB"/>
    <w:rsid w:val="00A11009"/>
    <w:rsid w:val="00A61350"/>
    <w:rsid w:val="00A81D18"/>
    <w:rsid w:val="00AB04E8"/>
    <w:rsid w:val="00AC70FA"/>
    <w:rsid w:val="00AD0C8C"/>
    <w:rsid w:val="00AD578A"/>
    <w:rsid w:val="00AE152F"/>
    <w:rsid w:val="00AE511A"/>
    <w:rsid w:val="00AE52C4"/>
    <w:rsid w:val="00B233B4"/>
    <w:rsid w:val="00B245D9"/>
    <w:rsid w:val="00B55434"/>
    <w:rsid w:val="00B77C63"/>
    <w:rsid w:val="00B95AF6"/>
    <w:rsid w:val="00BA1C56"/>
    <w:rsid w:val="00BB61AD"/>
    <w:rsid w:val="00BD3766"/>
    <w:rsid w:val="00BD5B26"/>
    <w:rsid w:val="00BF1BDA"/>
    <w:rsid w:val="00BF5C5C"/>
    <w:rsid w:val="00C27976"/>
    <w:rsid w:val="00C4089B"/>
    <w:rsid w:val="00C40D51"/>
    <w:rsid w:val="00C47802"/>
    <w:rsid w:val="00C95E77"/>
    <w:rsid w:val="00CA0EBC"/>
    <w:rsid w:val="00CA2B44"/>
    <w:rsid w:val="00CC42CB"/>
    <w:rsid w:val="00CC51AC"/>
    <w:rsid w:val="00CD4FC0"/>
    <w:rsid w:val="00CD7D2F"/>
    <w:rsid w:val="00CE0F3D"/>
    <w:rsid w:val="00D253F8"/>
    <w:rsid w:val="00D547FE"/>
    <w:rsid w:val="00D57892"/>
    <w:rsid w:val="00D659B5"/>
    <w:rsid w:val="00D75D5C"/>
    <w:rsid w:val="00D77F54"/>
    <w:rsid w:val="00DA7EB6"/>
    <w:rsid w:val="00DB30B4"/>
    <w:rsid w:val="00DB56D0"/>
    <w:rsid w:val="00DC2EFE"/>
    <w:rsid w:val="00DC412C"/>
    <w:rsid w:val="00DF3AEB"/>
    <w:rsid w:val="00E071B2"/>
    <w:rsid w:val="00E53D54"/>
    <w:rsid w:val="00E548C7"/>
    <w:rsid w:val="00E75DD2"/>
    <w:rsid w:val="00E77A8C"/>
    <w:rsid w:val="00E97420"/>
    <w:rsid w:val="00EC2434"/>
    <w:rsid w:val="00EC3891"/>
    <w:rsid w:val="00F07E88"/>
    <w:rsid w:val="00F1024D"/>
    <w:rsid w:val="00F27A4E"/>
    <w:rsid w:val="00F318BA"/>
    <w:rsid w:val="00F37378"/>
    <w:rsid w:val="00F41561"/>
    <w:rsid w:val="00F50AF7"/>
    <w:rsid w:val="00F625F0"/>
    <w:rsid w:val="00F92914"/>
    <w:rsid w:val="00FB0666"/>
    <w:rsid w:val="00FC495C"/>
    <w:rsid w:val="00FE67A6"/>
    <w:rsid w:val="00FE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C7CED-3F12-45B4-8473-C9D84328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B9B"/>
    <w:rPr>
      <w:color w:val="6B9F25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B6E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cwxi2kcpkb">
    <w:name w:val="gcwxi2kcpkb"/>
    <w:basedOn w:val="DefaultParagraphFont"/>
    <w:rsid w:val="008C2B6E"/>
  </w:style>
  <w:style w:type="character" w:customStyle="1" w:styleId="gcwxi2kcpjb">
    <w:name w:val="gcwxi2kcpjb"/>
    <w:basedOn w:val="DefaultParagraphFont"/>
    <w:rsid w:val="008C2B6E"/>
  </w:style>
  <w:style w:type="paragraph" w:customStyle="1" w:styleId="Code">
    <w:name w:val="Code"/>
    <w:basedOn w:val="NoSpacing"/>
    <w:qFormat/>
    <w:rsid w:val="006F1C1F"/>
    <w:pPr>
      <w:spacing w:after="200"/>
      <w:ind w:left="720"/>
      <w:contextualSpacing/>
    </w:pPr>
    <w:rPr>
      <w:rFonts w:ascii="Consolas" w:hAnsi="Consolas" w:cs="Times New Roman"/>
      <w:color w:val="595959" w:themeColor="text1" w:themeTint="A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C3891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masekha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533C82-EB1C-47B9-88C6-DF64BC863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</TotalTime>
  <Pages>10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soma sekhar kalla</dc:creator>
  <cp:keywords/>
  <cp:lastModifiedBy>krishna chaitanya</cp:lastModifiedBy>
  <cp:revision>3</cp:revision>
  <dcterms:created xsi:type="dcterms:W3CDTF">2016-07-20T15:16:00Z</dcterms:created>
  <dcterms:modified xsi:type="dcterms:W3CDTF">2016-07-20T15:16:00Z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